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CBF" w:rsidRDefault="002F3B57">
      <w:pPr>
        <w:pStyle w:val="Title"/>
      </w:pPr>
      <w:r>
        <w:t>Lefins solutions</w:t>
      </w:r>
    </w:p>
    <w:p w:rsidR="008E70C5" w:rsidRDefault="00505CBF">
      <w:pPr>
        <w:pStyle w:val="Title"/>
      </w:pPr>
      <w:r w:rsidRPr="00505CBF">
        <w:rPr>
          <w:sz w:val="24"/>
        </w:rPr>
        <w:t>for: kabondo kasipul women sacco</w:t>
      </w:r>
      <w:r w:rsidR="001E4D1E">
        <w:br/>
        <w:t>Project Scope</w:t>
      </w:r>
    </w:p>
    <w:sdt>
      <w:sdtPr>
        <w:id w:val="216403978"/>
        <w:placeholder>
          <w:docPart w:val="BAD039F50117426B9404BE3315326557"/>
        </w:placeholder>
        <w:date w:fullDate="2016-12-31T00:00:00Z">
          <w:dateFormat w:val="MMMM d, yyyy"/>
          <w:lid w:val="en-US"/>
          <w:storeMappedDataAs w:val="dateTime"/>
          <w:calendar w:val="gregorian"/>
        </w:date>
      </w:sdtPr>
      <w:sdtEndPr/>
      <w:sdtContent>
        <w:p w:rsidR="008E70C5" w:rsidRDefault="002F3B57">
          <w:pPr>
            <w:pStyle w:val="Subtitle"/>
          </w:pPr>
          <w:r>
            <w:t>December 31, 2016</w:t>
          </w:r>
        </w:p>
      </w:sdtContent>
    </w:sdt>
    <w:p w:rsidR="008E70C5" w:rsidRDefault="001E4D1E">
      <w:pPr>
        <w:pStyle w:val="Heading1"/>
      </w:pPr>
      <w:r>
        <w:t>Overview</w:t>
      </w:r>
    </w:p>
    <w:p w:rsidR="008E70C5" w:rsidRDefault="001E4D1E">
      <w:pPr>
        <w:pStyle w:val="Heading2"/>
      </w:pPr>
      <w:r>
        <w:t>Project Background and Description</w:t>
      </w:r>
    </w:p>
    <w:p w:rsidR="002F3B57" w:rsidRDefault="002F3B57">
      <w:r>
        <w:t xml:space="preserve">KABONDO-KASIPUL WOMEN SACCO is a dully registered SACCO in the republic of Kenya, with its headquarters based at </w:t>
      </w:r>
      <w:proofErr w:type="spellStart"/>
      <w:r>
        <w:t>Kadong’o</w:t>
      </w:r>
      <w:proofErr w:type="spellEnd"/>
      <w:r>
        <w:t xml:space="preserve">, within </w:t>
      </w:r>
      <w:proofErr w:type="spellStart"/>
      <w:r>
        <w:t>Homabay</w:t>
      </w:r>
      <w:proofErr w:type="spellEnd"/>
      <w:r>
        <w:t xml:space="preserve"> County.</w:t>
      </w:r>
    </w:p>
    <w:p w:rsidR="002F3B57" w:rsidRDefault="002F3B57">
      <w:r>
        <w:t xml:space="preserve">The SACCO is still at its infancy stage and growing very rapidly. As a result, there is an urgent need to automate most of its manual processes in order </w:t>
      </w:r>
      <w:r w:rsidR="0094112A">
        <w:t>to: -</w:t>
      </w:r>
    </w:p>
    <w:p w:rsidR="008E70C5" w:rsidRDefault="0094112A" w:rsidP="002F3B57">
      <w:pPr>
        <w:pStyle w:val="ListParagraph"/>
        <w:numPr>
          <w:ilvl w:val="0"/>
          <w:numId w:val="5"/>
        </w:numPr>
      </w:pPr>
      <w:r>
        <w:t>Fasten the operational processes for all the entities concerned within its ecosystems.</w:t>
      </w:r>
    </w:p>
    <w:p w:rsidR="0094112A" w:rsidRDefault="0094112A" w:rsidP="002F3B57">
      <w:pPr>
        <w:pStyle w:val="ListParagraph"/>
        <w:numPr>
          <w:ilvl w:val="0"/>
          <w:numId w:val="5"/>
        </w:numPr>
      </w:pPr>
      <w:r>
        <w:t>Increase transparency at all levels.</w:t>
      </w:r>
    </w:p>
    <w:p w:rsidR="0094112A" w:rsidRDefault="0094112A" w:rsidP="002F3B57">
      <w:pPr>
        <w:pStyle w:val="ListParagraph"/>
        <w:numPr>
          <w:ilvl w:val="0"/>
          <w:numId w:val="5"/>
        </w:numPr>
      </w:pPr>
      <w:r>
        <w:t xml:space="preserve">Increase, and by extension, instill trust among entities involved within its ecosystems. </w:t>
      </w:r>
    </w:p>
    <w:p w:rsidR="0094112A" w:rsidRDefault="0094112A" w:rsidP="002F3B57">
      <w:pPr>
        <w:pStyle w:val="ListParagraph"/>
        <w:numPr>
          <w:ilvl w:val="0"/>
          <w:numId w:val="5"/>
        </w:numPr>
      </w:pPr>
      <w:r>
        <w:t>Lower the turnaround time for its operations.</w:t>
      </w:r>
    </w:p>
    <w:p w:rsidR="0094112A" w:rsidRDefault="0094112A" w:rsidP="002F3B57">
      <w:pPr>
        <w:pStyle w:val="ListParagraph"/>
        <w:numPr>
          <w:ilvl w:val="0"/>
          <w:numId w:val="5"/>
        </w:numPr>
      </w:pPr>
      <w:r>
        <w:t>Leverage existing technologies to promote growth among its members.</w:t>
      </w:r>
    </w:p>
    <w:p w:rsidR="0094112A" w:rsidRDefault="0094112A" w:rsidP="002F3B57">
      <w:pPr>
        <w:pStyle w:val="ListParagraph"/>
        <w:numPr>
          <w:ilvl w:val="0"/>
          <w:numId w:val="5"/>
        </w:numPr>
      </w:pPr>
      <w:r>
        <w:t xml:space="preserve">Lower operational costs, with the hope of escalating the benefits to its members.  </w:t>
      </w:r>
    </w:p>
    <w:p w:rsidR="008E70C5" w:rsidRDefault="001E4D1E">
      <w:pPr>
        <w:pStyle w:val="Heading2"/>
      </w:pPr>
      <w:r>
        <w:t>Project Scope</w:t>
      </w:r>
    </w:p>
    <w:p w:rsidR="008E70C5" w:rsidRDefault="0094112A">
      <w:r>
        <w:t>In order to achieve the above named, the project will implement 3-tier, responsive web-based application system that will be accessible over the internet through: -</w:t>
      </w:r>
    </w:p>
    <w:p w:rsidR="0094112A" w:rsidRDefault="00345F2B" w:rsidP="0094112A">
      <w:pPr>
        <w:pStyle w:val="ListParagraph"/>
        <w:numPr>
          <w:ilvl w:val="0"/>
          <w:numId w:val="6"/>
        </w:numPr>
      </w:pPr>
      <w:r>
        <w:t>S</w:t>
      </w:r>
      <w:r w:rsidR="0094112A">
        <w:t xml:space="preserve">mart phones </w:t>
      </w:r>
      <w:r>
        <w:t xml:space="preserve">- </w:t>
      </w:r>
      <w:r w:rsidR="0094112A">
        <w:t>member access only</w:t>
      </w:r>
    </w:p>
    <w:p w:rsidR="0094112A" w:rsidRDefault="0094112A" w:rsidP="0094112A">
      <w:pPr>
        <w:pStyle w:val="ListParagraph"/>
        <w:numPr>
          <w:ilvl w:val="0"/>
          <w:numId w:val="6"/>
        </w:numPr>
      </w:pPr>
      <w:r>
        <w:t>SMS</w:t>
      </w:r>
      <w:r w:rsidR="00345F2B">
        <w:t xml:space="preserve"> and</w:t>
      </w:r>
      <w:r>
        <w:t xml:space="preserve"> short</w:t>
      </w:r>
      <w:r w:rsidR="0022130C">
        <w:t>-</w:t>
      </w:r>
      <w:r>
        <w:t xml:space="preserve">code </w:t>
      </w:r>
      <w:r w:rsidR="00345F2B">
        <w:t xml:space="preserve">- </w:t>
      </w:r>
      <w:r>
        <w:t>member access only</w:t>
      </w:r>
    </w:p>
    <w:p w:rsidR="00345F2B" w:rsidRDefault="00345F2B" w:rsidP="0094112A">
      <w:pPr>
        <w:pStyle w:val="ListParagraph"/>
        <w:numPr>
          <w:ilvl w:val="0"/>
          <w:numId w:val="6"/>
        </w:numPr>
      </w:pPr>
      <w:r>
        <w:t>Small devices (</w:t>
      </w:r>
      <w:proofErr w:type="spellStart"/>
      <w:r>
        <w:t>ipad</w:t>
      </w:r>
      <w:proofErr w:type="spellEnd"/>
      <w:r>
        <w:t xml:space="preserve"> and </w:t>
      </w:r>
      <w:proofErr w:type="spellStart"/>
      <w:r>
        <w:t>ipad</w:t>
      </w:r>
      <w:proofErr w:type="spellEnd"/>
      <w:r>
        <w:t>-like devices) - both members and management.</w:t>
      </w:r>
    </w:p>
    <w:p w:rsidR="0094112A" w:rsidRDefault="00345F2B" w:rsidP="0094112A">
      <w:pPr>
        <w:pStyle w:val="ListParagraph"/>
        <w:numPr>
          <w:ilvl w:val="0"/>
          <w:numId w:val="6"/>
        </w:numPr>
      </w:pPr>
      <w:r>
        <w:t xml:space="preserve">Laptops, desktops and large system – both members and management.  </w:t>
      </w:r>
    </w:p>
    <w:p w:rsidR="00AD6542" w:rsidRDefault="00AD6542" w:rsidP="00AD6542">
      <w:pPr>
        <w:jc w:val="center"/>
      </w:pPr>
      <w:r>
        <w:object w:dxaOrig="21900" w:dyaOrig="219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467.9pt" o:ole="">
            <v:imagedata r:id="rId9" o:title=""/>
          </v:shape>
          <o:OLEObject Type="Embed" ProgID="Visio.Drawing.15" ShapeID="_x0000_i1025" DrawAspect="Content" ObjectID="_1544684779" r:id="rId10"/>
        </w:object>
      </w:r>
    </w:p>
    <w:p w:rsidR="00345F2B" w:rsidRDefault="00345F2B" w:rsidP="00345F2B">
      <w:r>
        <w:t>The functionalities that will be implemented at a high level are: -</w:t>
      </w:r>
    </w:p>
    <w:p w:rsidR="00345F2B" w:rsidRDefault="00345F2B" w:rsidP="00345F2B">
      <w:pPr>
        <w:pStyle w:val="Heading3"/>
      </w:pPr>
      <w:r>
        <w:t>Membership Module</w:t>
      </w:r>
    </w:p>
    <w:p w:rsidR="00345F2B" w:rsidRDefault="00345F2B" w:rsidP="00345F2B">
      <w:r>
        <w:t>Membership module will include: -</w:t>
      </w:r>
    </w:p>
    <w:p w:rsidR="00345F2B" w:rsidRDefault="00345F2B" w:rsidP="00345F2B">
      <w:pPr>
        <w:pStyle w:val="ListParagraph"/>
        <w:numPr>
          <w:ilvl w:val="0"/>
          <w:numId w:val="7"/>
        </w:numPr>
      </w:pPr>
      <w:r>
        <w:t>New members’ registration</w:t>
      </w:r>
      <w:r w:rsidR="0022130C">
        <w:t xml:space="preserve"> process and records keeping.</w:t>
      </w:r>
    </w:p>
    <w:p w:rsidR="00345F2B" w:rsidRDefault="00345F2B" w:rsidP="00345F2B">
      <w:pPr>
        <w:pStyle w:val="ListParagraph"/>
        <w:numPr>
          <w:ilvl w:val="0"/>
          <w:numId w:val="7"/>
        </w:numPr>
      </w:pPr>
      <w:r>
        <w:t>Maintenance of existing membership</w:t>
      </w:r>
      <w:r w:rsidR="0022130C">
        <w:t xml:space="preserve"> records.</w:t>
      </w:r>
    </w:p>
    <w:p w:rsidR="0022130C" w:rsidRDefault="00345F2B" w:rsidP="00345F2B">
      <w:pPr>
        <w:pStyle w:val="ListParagraph"/>
        <w:numPr>
          <w:ilvl w:val="0"/>
          <w:numId w:val="7"/>
        </w:numPr>
      </w:pPr>
      <w:r>
        <w:t>Management of membership status in full compliance with the SACCO constitution.</w:t>
      </w:r>
    </w:p>
    <w:p w:rsidR="00345F2B" w:rsidRDefault="0022130C" w:rsidP="00345F2B">
      <w:pPr>
        <w:pStyle w:val="ListParagraph"/>
        <w:numPr>
          <w:ilvl w:val="0"/>
          <w:numId w:val="7"/>
        </w:numPr>
      </w:pPr>
      <w:r>
        <w:t>Management of membership deregistration process.</w:t>
      </w:r>
    </w:p>
    <w:p w:rsidR="0022130C" w:rsidRDefault="0022130C" w:rsidP="00345F2B">
      <w:pPr>
        <w:pStyle w:val="ListParagraph"/>
        <w:numPr>
          <w:ilvl w:val="0"/>
          <w:numId w:val="7"/>
        </w:numPr>
      </w:pPr>
      <w:r>
        <w:t>Members access management to their individual accounts</w:t>
      </w:r>
      <w:r w:rsidR="00A07CC4">
        <w:t>.</w:t>
      </w:r>
    </w:p>
    <w:p w:rsidR="00A07CC4" w:rsidRPr="00345F2B" w:rsidRDefault="00A07CC4" w:rsidP="00345F2B">
      <w:pPr>
        <w:pStyle w:val="ListParagraph"/>
        <w:numPr>
          <w:ilvl w:val="0"/>
          <w:numId w:val="7"/>
        </w:numPr>
      </w:pPr>
      <w:r>
        <w:t>Management of membership alerts modes and levels.</w:t>
      </w:r>
    </w:p>
    <w:tbl>
      <w:tblPr>
        <w:tblStyle w:val="ProjectScopeTable"/>
        <w:tblW w:w="0" w:type="auto"/>
        <w:tblLook w:val="04A0" w:firstRow="1" w:lastRow="0" w:firstColumn="1" w:lastColumn="0" w:noHBand="0" w:noVBand="1"/>
      </w:tblPr>
      <w:tblGrid>
        <w:gridCol w:w="553"/>
        <w:gridCol w:w="4122"/>
        <w:gridCol w:w="1108"/>
        <w:gridCol w:w="1232"/>
        <w:gridCol w:w="2335"/>
      </w:tblGrid>
      <w:tr w:rsidR="0022130C" w:rsidTr="00C16005">
        <w:trPr>
          <w:cnfStyle w:val="100000000000" w:firstRow="1" w:lastRow="0" w:firstColumn="0" w:lastColumn="0" w:oddVBand="0" w:evenVBand="0" w:oddHBand="0" w:evenHBand="0" w:firstRowFirstColumn="0" w:firstRowLastColumn="0" w:lastRowFirstColumn="0" w:lastRowLastColumn="0"/>
        </w:trPr>
        <w:tc>
          <w:tcPr>
            <w:tcW w:w="553" w:type="dxa"/>
          </w:tcPr>
          <w:p w:rsidR="0022130C" w:rsidRDefault="0022130C" w:rsidP="00C16005">
            <w:r>
              <w:lastRenderedPageBreak/>
              <w:t>#</w:t>
            </w:r>
          </w:p>
        </w:tc>
        <w:tc>
          <w:tcPr>
            <w:tcW w:w="4122" w:type="dxa"/>
          </w:tcPr>
          <w:p w:rsidR="0022130C" w:rsidRDefault="00570B7D" w:rsidP="00C16005">
            <w:r>
              <w:t xml:space="preserve">MEMBER </w:t>
            </w:r>
            <w:r w:rsidR="0022130C">
              <w:t>OPERATION</w:t>
            </w:r>
          </w:p>
        </w:tc>
        <w:tc>
          <w:tcPr>
            <w:tcW w:w="1108" w:type="dxa"/>
          </w:tcPr>
          <w:p w:rsidR="0022130C" w:rsidRDefault="0022130C" w:rsidP="00C16005">
            <w:r>
              <w:t>REQ.</w:t>
            </w:r>
          </w:p>
        </w:tc>
        <w:tc>
          <w:tcPr>
            <w:tcW w:w="1232" w:type="dxa"/>
          </w:tcPr>
          <w:p w:rsidR="0022130C" w:rsidRDefault="0022130C" w:rsidP="00C16005">
            <w:r>
              <w:t>PROVIDED</w:t>
            </w:r>
          </w:p>
        </w:tc>
        <w:tc>
          <w:tcPr>
            <w:tcW w:w="2335" w:type="dxa"/>
          </w:tcPr>
          <w:p w:rsidR="0022130C" w:rsidRDefault="00C16005" w:rsidP="00A07CC4">
            <w:r>
              <w:t>A</w:t>
            </w:r>
            <w:r w:rsidR="00A07CC4">
              <w:t>CCESS</w:t>
            </w:r>
          </w:p>
        </w:tc>
      </w:tr>
      <w:tr w:rsidR="0022130C" w:rsidTr="00C16005">
        <w:tc>
          <w:tcPr>
            <w:tcW w:w="553" w:type="dxa"/>
          </w:tcPr>
          <w:p w:rsidR="0022130C" w:rsidRDefault="0022130C" w:rsidP="00C16005">
            <w:r>
              <w:t>1</w:t>
            </w:r>
          </w:p>
        </w:tc>
        <w:tc>
          <w:tcPr>
            <w:tcW w:w="4122" w:type="dxa"/>
          </w:tcPr>
          <w:p w:rsidR="0022130C" w:rsidRDefault="0022130C" w:rsidP="00C16005">
            <w:r>
              <w:t>Register member</w:t>
            </w:r>
          </w:p>
        </w:tc>
        <w:tc>
          <w:tcPr>
            <w:tcW w:w="1108" w:type="dxa"/>
          </w:tcPr>
          <w:p w:rsidR="0022130C" w:rsidRDefault="00C16005" w:rsidP="00C16005">
            <w:r>
              <w:t>FORM</w:t>
            </w:r>
          </w:p>
        </w:tc>
        <w:tc>
          <w:tcPr>
            <w:tcW w:w="1232" w:type="dxa"/>
          </w:tcPr>
          <w:p w:rsidR="0022130C" w:rsidRDefault="00C16005" w:rsidP="00C16005">
            <w:r>
              <w:t>YES</w:t>
            </w:r>
          </w:p>
        </w:tc>
        <w:tc>
          <w:tcPr>
            <w:tcW w:w="2335" w:type="dxa"/>
          </w:tcPr>
          <w:p w:rsidR="0022130C" w:rsidRDefault="00C16005" w:rsidP="00C16005">
            <w:r>
              <w:t>Management</w:t>
            </w:r>
          </w:p>
        </w:tc>
      </w:tr>
      <w:tr w:rsidR="0022130C" w:rsidTr="00C16005">
        <w:tc>
          <w:tcPr>
            <w:tcW w:w="553" w:type="dxa"/>
          </w:tcPr>
          <w:p w:rsidR="0022130C" w:rsidRDefault="00C16005" w:rsidP="00C16005">
            <w:r>
              <w:t>2</w:t>
            </w:r>
          </w:p>
        </w:tc>
        <w:tc>
          <w:tcPr>
            <w:tcW w:w="4122" w:type="dxa"/>
          </w:tcPr>
          <w:p w:rsidR="0022130C" w:rsidRDefault="00C16005" w:rsidP="00C16005">
            <w:r>
              <w:t>Capture member/spouse/dependents photo</w:t>
            </w:r>
          </w:p>
        </w:tc>
        <w:tc>
          <w:tcPr>
            <w:tcW w:w="1108" w:type="dxa"/>
          </w:tcPr>
          <w:p w:rsidR="0022130C" w:rsidRDefault="00C16005" w:rsidP="00C16005">
            <w:r>
              <w:t>NA</w:t>
            </w:r>
          </w:p>
        </w:tc>
        <w:tc>
          <w:tcPr>
            <w:tcW w:w="1232" w:type="dxa"/>
          </w:tcPr>
          <w:p w:rsidR="0022130C" w:rsidRDefault="00C16005" w:rsidP="00C16005">
            <w:r>
              <w:t>NA</w:t>
            </w:r>
          </w:p>
        </w:tc>
        <w:tc>
          <w:tcPr>
            <w:tcW w:w="2335" w:type="dxa"/>
          </w:tcPr>
          <w:p w:rsidR="0022130C" w:rsidRDefault="00C16005" w:rsidP="00C16005">
            <w:r>
              <w:t>Management</w:t>
            </w:r>
          </w:p>
        </w:tc>
      </w:tr>
      <w:tr w:rsidR="00C16005" w:rsidTr="00C16005">
        <w:tc>
          <w:tcPr>
            <w:tcW w:w="553" w:type="dxa"/>
          </w:tcPr>
          <w:p w:rsidR="00C16005" w:rsidRDefault="00C16005" w:rsidP="00C16005">
            <w:r>
              <w:t>3</w:t>
            </w:r>
          </w:p>
        </w:tc>
        <w:tc>
          <w:tcPr>
            <w:tcW w:w="4122" w:type="dxa"/>
          </w:tcPr>
          <w:p w:rsidR="00C16005" w:rsidRDefault="00C16005" w:rsidP="00C16005">
            <w:r>
              <w:t>Save scanned/picture of application form</w:t>
            </w:r>
          </w:p>
        </w:tc>
        <w:tc>
          <w:tcPr>
            <w:tcW w:w="1108" w:type="dxa"/>
          </w:tcPr>
          <w:p w:rsidR="00C16005" w:rsidRDefault="00C16005" w:rsidP="00C16005">
            <w:r>
              <w:t>NA</w:t>
            </w:r>
          </w:p>
        </w:tc>
        <w:tc>
          <w:tcPr>
            <w:tcW w:w="1232" w:type="dxa"/>
          </w:tcPr>
          <w:p w:rsidR="00C16005" w:rsidRDefault="00C16005" w:rsidP="00C16005">
            <w:r>
              <w:t>NA</w:t>
            </w:r>
          </w:p>
        </w:tc>
        <w:tc>
          <w:tcPr>
            <w:tcW w:w="2335" w:type="dxa"/>
          </w:tcPr>
          <w:p w:rsidR="00C16005" w:rsidRDefault="00C16005" w:rsidP="00C16005">
            <w:r>
              <w:t>Management</w:t>
            </w:r>
          </w:p>
        </w:tc>
      </w:tr>
      <w:tr w:rsidR="00C16005" w:rsidTr="00C16005">
        <w:tc>
          <w:tcPr>
            <w:tcW w:w="553" w:type="dxa"/>
          </w:tcPr>
          <w:p w:rsidR="00C16005" w:rsidRDefault="00C16005" w:rsidP="00C16005">
            <w:r>
              <w:t>4</w:t>
            </w:r>
          </w:p>
        </w:tc>
        <w:tc>
          <w:tcPr>
            <w:tcW w:w="4122" w:type="dxa"/>
          </w:tcPr>
          <w:p w:rsidR="00C16005" w:rsidRDefault="00C16005" w:rsidP="00C16005">
            <w:r>
              <w:t>Approve new member registration</w:t>
            </w:r>
          </w:p>
        </w:tc>
        <w:tc>
          <w:tcPr>
            <w:tcW w:w="1108" w:type="dxa"/>
          </w:tcPr>
          <w:p w:rsidR="00C16005" w:rsidRDefault="00A07CC4" w:rsidP="00C16005">
            <w:r>
              <w:t>Process</w:t>
            </w:r>
          </w:p>
        </w:tc>
        <w:tc>
          <w:tcPr>
            <w:tcW w:w="1232" w:type="dxa"/>
          </w:tcPr>
          <w:p w:rsidR="00C16005" w:rsidRDefault="00C16005" w:rsidP="00C16005">
            <w:r>
              <w:t>NO</w:t>
            </w:r>
          </w:p>
        </w:tc>
        <w:tc>
          <w:tcPr>
            <w:tcW w:w="2335" w:type="dxa"/>
          </w:tcPr>
          <w:p w:rsidR="00C16005" w:rsidRDefault="00C16005" w:rsidP="00A07CC4">
            <w:r>
              <w:t>Man</w:t>
            </w:r>
            <w:r w:rsidR="00A07CC4">
              <w:t>a</w:t>
            </w:r>
            <w:r>
              <w:t>gement</w:t>
            </w:r>
          </w:p>
        </w:tc>
      </w:tr>
      <w:tr w:rsidR="00A07CC4" w:rsidTr="00C16005">
        <w:tc>
          <w:tcPr>
            <w:tcW w:w="553" w:type="dxa"/>
          </w:tcPr>
          <w:p w:rsidR="00A07CC4" w:rsidRDefault="00A07CC4" w:rsidP="00C16005">
            <w:r>
              <w:t>5</w:t>
            </w:r>
          </w:p>
        </w:tc>
        <w:tc>
          <w:tcPr>
            <w:tcW w:w="4122" w:type="dxa"/>
          </w:tcPr>
          <w:p w:rsidR="00A07CC4" w:rsidRDefault="00A07CC4" w:rsidP="00A07CC4">
            <w:r>
              <w:t>Create member online access</w:t>
            </w:r>
          </w:p>
        </w:tc>
        <w:tc>
          <w:tcPr>
            <w:tcW w:w="1108" w:type="dxa"/>
          </w:tcPr>
          <w:p w:rsidR="00A07CC4" w:rsidRDefault="00A07CC4" w:rsidP="00C16005">
            <w:r>
              <w:t>NA</w:t>
            </w:r>
          </w:p>
        </w:tc>
        <w:tc>
          <w:tcPr>
            <w:tcW w:w="1232" w:type="dxa"/>
          </w:tcPr>
          <w:p w:rsidR="00A07CC4" w:rsidRDefault="00A07CC4" w:rsidP="00C16005">
            <w:r>
              <w:t>NA</w:t>
            </w:r>
          </w:p>
        </w:tc>
        <w:tc>
          <w:tcPr>
            <w:tcW w:w="2335" w:type="dxa"/>
          </w:tcPr>
          <w:p w:rsidR="00A07CC4" w:rsidRDefault="00A07CC4" w:rsidP="00C16005">
            <w:r>
              <w:t>Management</w:t>
            </w:r>
          </w:p>
        </w:tc>
      </w:tr>
      <w:tr w:rsidR="00A07CC4" w:rsidTr="00C16005">
        <w:tc>
          <w:tcPr>
            <w:tcW w:w="553" w:type="dxa"/>
          </w:tcPr>
          <w:p w:rsidR="00A07CC4" w:rsidRDefault="00A07CC4" w:rsidP="00C16005">
            <w:r>
              <w:t>6</w:t>
            </w:r>
          </w:p>
        </w:tc>
        <w:tc>
          <w:tcPr>
            <w:tcW w:w="4122" w:type="dxa"/>
          </w:tcPr>
          <w:p w:rsidR="00A07CC4" w:rsidRDefault="00570B7D" w:rsidP="00A07CC4">
            <w:r>
              <w:t>Reset member access credential</w:t>
            </w:r>
          </w:p>
        </w:tc>
        <w:tc>
          <w:tcPr>
            <w:tcW w:w="1108" w:type="dxa"/>
          </w:tcPr>
          <w:p w:rsidR="00A07CC4" w:rsidRDefault="00570B7D" w:rsidP="00C16005">
            <w:r>
              <w:t>NA</w:t>
            </w:r>
          </w:p>
        </w:tc>
        <w:tc>
          <w:tcPr>
            <w:tcW w:w="1232" w:type="dxa"/>
          </w:tcPr>
          <w:p w:rsidR="00A07CC4" w:rsidRDefault="00570B7D" w:rsidP="00C16005">
            <w:r>
              <w:t>NA</w:t>
            </w:r>
          </w:p>
        </w:tc>
        <w:tc>
          <w:tcPr>
            <w:tcW w:w="2335" w:type="dxa"/>
          </w:tcPr>
          <w:p w:rsidR="00A07CC4" w:rsidRDefault="00570B7D" w:rsidP="00C16005">
            <w:r>
              <w:t xml:space="preserve">Management </w:t>
            </w:r>
          </w:p>
        </w:tc>
      </w:tr>
      <w:tr w:rsidR="00570B7D" w:rsidTr="00C16005">
        <w:tc>
          <w:tcPr>
            <w:tcW w:w="553" w:type="dxa"/>
          </w:tcPr>
          <w:p w:rsidR="00570B7D" w:rsidRDefault="00570B7D" w:rsidP="00C16005">
            <w:r>
              <w:t>7</w:t>
            </w:r>
          </w:p>
        </w:tc>
        <w:tc>
          <w:tcPr>
            <w:tcW w:w="4122" w:type="dxa"/>
          </w:tcPr>
          <w:p w:rsidR="00570B7D" w:rsidRDefault="00570B7D" w:rsidP="00A07CC4">
            <w:r>
              <w:t>Disable member online access</w:t>
            </w:r>
          </w:p>
        </w:tc>
        <w:tc>
          <w:tcPr>
            <w:tcW w:w="1108" w:type="dxa"/>
          </w:tcPr>
          <w:p w:rsidR="00570B7D" w:rsidRDefault="00570B7D" w:rsidP="00C16005">
            <w:r>
              <w:t>NA</w:t>
            </w:r>
          </w:p>
        </w:tc>
        <w:tc>
          <w:tcPr>
            <w:tcW w:w="1232" w:type="dxa"/>
          </w:tcPr>
          <w:p w:rsidR="00570B7D" w:rsidRDefault="00570B7D" w:rsidP="00C16005">
            <w:r>
              <w:t>NA</w:t>
            </w:r>
          </w:p>
        </w:tc>
        <w:tc>
          <w:tcPr>
            <w:tcW w:w="2335" w:type="dxa"/>
          </w:tcPr>
          <w:p w:rsidR="00570B7D" w:rsidRDefault="00570B7D" w:rsidP="00C16005">
            <w:r>
              <w:t xml:space="preserve">Management </w:t>
            </w:r>
          </w:p>
        </w:tc>
      </w:tr>
      <w:tr w:rsidR="00570B7D" w:rsidTr="00C16005">
        <w:tc>
          <w:tcPr>
            <w:tcW w:w="553" w:type="dxa"/>
          </w:tcPr>
          <w:p w:rsidR="00570B7D" w:rsidRDefault="00570B7D" w:rsidP="00C16005">
            <w:r>
              <w:t>8</w:t>
            </w:r>
          </w:p>
        </w:tc>
        <w:tc>
          <w:tcPr>
            <w:tcW w:w="4122" w:type="dxa"/>
          </w:tcPr>
          <w:p w:rsidR="00570B7D" w:rsidRDefault="00570B7D" w:rsidP="00A07CC4"/>
        </w:tc>
        <w:tc>
          <w:tcPr>
            <w:tcW w:w="1108" w:type="dxa"/>
          </w:tcPr>
          <w:p w:rsidR="00570B7D" w:rsidRDefault="00570B7D" w:rsidP="00C16005"/>
        </w:tc>
        <w:tc>
          <w:tcPr>
            <w:tcW w:w="1232" w:type="dxa"/>
          </w:tcPr>
          <w:p w:rsidR="00570B7D" w:rsidRDefault="00570B7D" w:rsidP="00C16005"/>
        </w:tc>
        <w:tc>
          <w:tcPr>
            <w:tcW w:w="2335" w:type="dxa"/>
          </w:tcPr>
          <w:p w:rsidR="00570B7D" w:rsidRDefault="00570B7D" w:rsidP="00C16005"/>
        </w:tc>
      </w:tr>
    </w:tbl>
    <w:p w:rsidR="0022130C" w:rsidRDefault="0022130C" w:rsidP="00345F2B">
      <w:pPr>
        <w:pStyle w:val="Heading3"/>
      </w:pPr>
    </w:p>
    <w:tbl>
      <w:tblPr>
        <w:tblStyle w:val="ProjectScopeTable"/>
        <w:tblW w:w="0" w:type="auto"/>
        <w:tblLook w:val="04A0" w:firstRow="1" w:lastRow="0" w:firstColumn="1" w:lastColumn="0" w:noHBand="0" w:noVBand="1"/>
      </w:tblPr>
      <w:tblGrid>
        <w:gridCol w:w="533"/>
        <w:gridCol w:w="4106"/>
        <w:gridCol w:w="1164"/>
        <w:gridCol w:w="1229"/>
        <w:gridCol w:w="2318"/>
      </w:tblGrid>
      <w:tr w:rsidR="00570B7D" w:rsidTr="00570B7D">
        <w:trPr>
          <w:cnfStyle w:val="100000000000" w:firstRow="1" w:lastRow="0" w:firstColumn="0" w:lastColumn="0" w:oddVBand="0" w:evenVBand="0" w:oddHBand="0" w:evenHBand="0" w:firstRowFirstColumn="0" w:firstRowLastColumn="0" w:lastRowFirstColumn="0" w:lastRowLastColumn="0"/>
        </w:trPr>
        <w:tc>
          <w:tcPr>
            <w:tcW w:w="535" w:type="dxa"/>
          </w:tcPr>
          <w:p w:rsidR="00570B7D" w:rsidRDefault="00570B7D" w:rsidP="00570B7D">
            <w:r>
              <w:t>#</w:t>
            </w:r>
          </w:p>
        </w:tc>
        <w:tc>
          <w:tcPr>
            <w:tcW w:w="4140" w:type="dxa"/>
          </w:tcPr>
          <w:p w:rsidR="00570B7D" w:rsidRDefault="00570B7D" w:rsidP="00570B7D">
            <w:r>
              <w:t>MANAGEMENT OPERATION</w:t>
            </w:r>
          </w:p>
        </w:tc>
        <w:tc>
          <w:tcPr>
            <w:tcW w:w="1170" w:type="dxa"/>
          </w:tcPr>
          <w:p w:rsidR="00570B7D" w:rsidRDefault="00570B7D" w:rsidP="00570B7D">
            <w:r>
              <w:t>REQ.</w:t>
            </w:r>
          </w:p>
        </w:tc>
        <w:tc>
          <w:tcPr>
            <w:tcW w:w="1170" w:type="dxa"/>
          </w:tcPr>
          <w:p w:rsidR="00570B7D" w:rsidRDefault="00570B7D" w:rsidP="00570B7D">
            <w:r>
              <w:t>PROVIDED</w:t>
            </w:r>
          </w:p>
        </w:tc>
        <w:tc>
          <w:tcPr>
            <w:tcW w:w="2335" w:type="dxa"/>
          </w:tcPr>
          <w:p w:rsidR="00570B7D" w:rsidRDefault="00570B7D" w:rsidP="00570B7D">
            <w:r>
              <w:t>ACCESS</w:t>
            </w:r>
          </w:p>
        </w:tc>
      </w:tr>
      <w:tr w:rsidR="00570B7D" w:rsidTr="00570B7D">
        <w:tc>
          <w:tcPr>
            <w:tcW w:w="535" w:type="dxa"/>
          </w:tcPr>
          <w:p w:rsidR="00570B7D" w:rsidRDefault="00570B7D" w:rsidP="00570B7D">
            <w:r>
              <w:t>1</w:t>
            </w:r>
          </w:p>
        </w:tc>
        <w:tc>
          <w:tcPr>
            <w:tcW w:w="4140" w:type="dxa"/>
          </w:tcPr>
          <w:p w:rsidR="00570B7D" w:rsidRDefault="00570B7D" w:rsidP="00570B7D">
            <w:r>
              <w:t>Provision supper user</w:t>
            </w:r>
          </w:p>
        </w:tc>
        <w:tc>
          <w:tcPr>
            <w:tcW w:w="1170" w:type="dxa"/>
          </w:tcPr>
          <w:p w:rsidR="00570B7D" w:rsidRDefault="00570B7D" w:rsidP="00570B7D">
            <w:r>
              <w:t>NA</w:t>
            </w:r>
          </w:p>
        </w:tc>
        <w:tc>
          <w:tcPr>
            <w:tcW w:w="1170" w:type="dxa"/>
          </w:tcPr>
          <w:p w:rsidR="00570B7D" w:rsidRDefault="00570B7D" w:rsidP="00570B7D">
            <w:r>
              <w:t>NA</w:t>
            </w:r>
          </w:p>
        </w:tc>
        <w:tc>
          <w:tcPr>
            <w:tcW w:w="2335" w:type="dxa"/>
          </w:tcPr>
          <w:p w:rsidR="00570B7D" w:rsidRDefault="00570B7D" w:rsidP="00570B7D">
            <w:r>
              <w:t>System</w:t>
            </w:r>
          </w:p>
        </w:tc>
      </w:tr>
      <w:tr w:rsidR="00570B7D" w:rsidTr="00570B7D">
        <w:tc>
          <w:tcPr>
            <w:tcW w:w="535" w:type="dxa"/>
          </w:tcPr>
          <w:p w:rsidR="00570B7D" w:rsidRDefault="00570B7D" w:rsidP="00570B7D">
            <w:r>
              <w:t>2</w:t>
            </w:r>
          </w:p>
        </w:tc>
        <w:tc>
          <w:tcPr>
            <w:tcW w:w="4140" w:type="dxa"/>
          </w:tcPr>
          <w:p w:rsidR="00570B7D" w:rsidRDefault="00570B7D" w:rsidP="00570B7D">
            <w:r>
              <w:t xml:space="preserve">Provision </w:t>
            </w:r>
            <w:r w:rsidR="00A02DF3">
              <w:t>other users</w:t>
            </w:r>
            <w:r>
              <w:t xml:space="preserve"> </w:t>
            </w:r>
            <w:r w:rsidR="00A02DF3">
              <w:t>[teller, loans approver, members registration]</w:t>
            </w:r>
          </w:p>
        </w:tc>
        <w:tc>
          <w:tcPr>
            <w:tcW w:w="1170" w:type="dxa"/>
          </w:tcPr>
          <w:p w:rsidR="00570B7D" w:rsidRDefault="00A02DF3" w:rsidP="00570B7D">
            <w:r>
              <w:t>List</w:t>
            </w:r>
          </w:p>
        </w:tc>
        <w:tc>
          <w:tcPr>
            <w:tcW w:w="1170" w:type="dxa"/>
          </w:tcPr>
          <w:p w:rsidR="00570B7D" w:rsidRDefault="00A02DF3" w:rsidP="00570B7D">
            <w:r>
              <w:t>NO</w:t>
            </w:r>
          </w:p>
        </w:tc>
        <w:tc>
          <w:tcPr>
            <w:tcW w:w="2335" w:type="dxa"/>
          </w:tcPr>
          <w:p w:rsidR="00570B7D" w:rsidRDefault="00A02DF3" w:rsidP="00570B7D">
            <w:r>
              <w:t>Super-user</w:t>
            </w:r>
          </w:p>
        </w:tc>
      </w:tr>
      <w:tr w:rsidR="00A02DF3" w:rsidTr="00570B7D">
        <w:tc>
          <w:tcPr>
            <w:tcW w:w="535" w:type="dxa"/>
          </w:tcPr>
          <w:p w:rsidR="00A02DF3" w:rsidRDefault="00A02DF3" w:rsidP="00570B7D">
            <w:r>
              <w:t>3</w:t>
            </w:r>
          </w:p>
        </w:tc>
        <w:tc>
          <w:tcPr>
            <w:tcW w:w="4140" w:type="dxa"/>
          </w:tcPr>
          <w:p w:rsidR="00A02DF3" w:rsidRDefault="00A02DF3" w:rsidP="00570B7D"/>
        </w:tc>
        <w:tc>
          <w:tcPr>
            <w:tcW w:w="1170" w:type="dxa"/>
          </w:tcPr>
          <w:p w:rsidR="00A02DF3" w:rsidRDefault="00A02DF3" w:rsidP="00570B7D"/>
        </w:tc>
        <w:tc>
          <w:tcPr>
            <w:tcW w:w="1170" w:type="dxa"/>
          </w:tcPr>
          <w:p w:rsidR="00A02DF3" w:rsidRDefault="00A02DF3" w:rsidP="00570B7D"/>
        </w:tc>
        <w:tc>
          <w:tcPr>
            <w:tcW w:w="2335" w:type="dxa"/>
          </w:tcPr>
          <w:p w:rsidR="00A02DF3" w:rsidRDefault="00A02DF3" w:rsidP="00570B7D"/>
        </w:tc>
      </w:tr>
    </w:tbl>
    <w:p w:rsidR="00A02DF3" w:rsidRDefault="00A02DF3" w:rsidP="00570B7D"/>
    <w:tbl>
      <w:tblPr>
        <w:tblStyle w:val="ProjectScopeTable"/>
        <w:tblW w:w="0" w:type="auto"/>
        <w:tblLook w:val="04A0" w:firstRow="1" w:lastRow="0" w:firstColumn="1" w:lastColumn="0" w:noHBand="0" w:noVBand="1"/>
      </w:tblPr>
      <w:tblGrid>
        <w:gridCol w:w="476"/>
        <w:gridCol w:w="2669"/>
        <w:gridCol w:w="3309"/>
        <w:gridCol w:w="2896"/>
      </w:tblGrid>
      <w:tr w:rsidR="00A02DF3" w:rsidTr="00A02DF3">
        <w:trPr>
          <w:cnfStyle w:val="100000000000" w:firstRow="1" w:lastRow="0" w:firstColumn="0" w:lastColumn="0" w:oddVBand="0" w:evenVBand="0" w:oddHBand="0" w:evenHBand="0" w:firstRowFirstColumn="0" w:firstRowLastColumn="0" w:lastRowFirstColumn="0" w:lastRowLastColumn="0"/>
        </w:trPr>
        <w:tc>
          <w:tcPr>
            <w:tcW w:w="476" w:type="dxa"/>
          </w:tcPr>
          <w:p w:rsidR="00A02DF3" w:rsidRDefault="00A02DF3" w:rsidP="00570B7D">
            <w:r>
              <w:t>#</w:t>
            </w:r>
          </w:p>
        </w:tc>
        <w:tc>
          <w:tcPr>
            <w:tcW w:w="2669" w:type="dxa"/>
          </w:tcPr>
          <w:p w:rsidR="00A02DF3" w:rsidRDefault="00A02DF3" w:rsidP="00570B7D">
            <w:r>
              <w:t>ROLE</w:t>
            </w:r>
          </w:p>
        </w:tc>
        <w:tc>
          <w:tcPr>
            <w:tcW w:w="3309" w:type="dxa"/>
          </w:tcPr>
          <w:p w:rsidR="00A02DF3" w:rsidRDefault="00A02DF3" w:rsidP="00570B7D">
            <w:r>
              <w:t>ACCESS</w:t>
            </w:r>
          </w:p>
        </w:tc>
        <w:tc>
          <w:tcPr>
            <w:tcW w:w="2896" w:type="dxa"/>
          </w:tcPr>
          <w:p w:rsidR="00A02DF3" w:rsidRDefault="00A02DF3" w:rsidP="00570B7D">
            <w:r>
              <w:t>COMMENTS</w:t>
            </w:r>
          </w:p>
        </w:tc>
      </w:tr>
      <w:tr w:rsidR="00A02DF3" w:rsidTr="00A02DF3">
        <w:tc>
          <w:tcPr>
            <w:tcW w:w="476" w:type="dxa"/>
          </w:tcPr>
          <w:p w:rsidR="00A02DF3" w:rsidRDefault="00A02DF3" w:rsidP="00570B7D">
            <w:r>
              <w:t>1</w:t>
            </w:r>
          </w:p>
        </w:tc>
        <w:tc>
          <w:tcPr>
            <w:tcW w:w="2669" w:type="dxa"/>
          </w:tcPr>
          <w:p w:rsidR="00A02DF3" w:rsidRDefault="00A02DF3" w:rsidP="00570B7D">
            <w:r>
              <w:t>SUPER-USER</w:t>
            </w:r>
          </w:p>
        </w:tc>
        <w:tc>
          <w:tcPr>
            <w:tcW w:w="3309" w:type="dxa"/>
          </w:tcPr>
          <w:p w:rsidR="00A02DF3" w:rsidRDefault="00A02DF3" w:rsidP="00570B7D">
            <w:r>
              <w:t>ALL</w:t>
            </w:r>
          </w:p>
        </w:tc>
        <w:tc>
          <w:tcPr>
            <w:tcW w:w="2896" w:type="dxa"/>
          </w:tcPr>
          <w:p w:rsidR="00A02DF3" w:rsidRDefault="00A02DF3" w:rsidP="00570B7D">
            <w:r>
              <w:t>Can do everything</w:t>
            </w:r>
          </w:p>
        </w:tc>
      </w:tr>
      <w:tr w:rsidR="00C513E7" w:rsidTr="00DE7F4A">
        <w:trPr>
          <w:trHeight w:val="904"/>
        </w:trPr>
        <w:tc>
          <w:tcPr>
            <w:tcW w:w="476" w:type="dxa"/>
          </w:tcPr>
          <w:p w:rsidR="00C513E7" w:rsidRDefault="00C513E7" w:rsidP="00570B7D">
            <w:r>
              <w:t>2</w:t>
            </w:r>
          </w:p>
        </w:tc>
        <w:tc>
          <w:tcPr>
            <w:tcW w:w="2669" w:type="dxa"/>
          </w:tcPr>
          <w:p w:rsidR="00C513E7" w:rsidRDefault="00C513E7" w:rsidP="00570B7D">
            <w:r>
              <w:t>LOANS-MANEGER</w:t>
            </w:r>
          </w:p>
        </w:tc>
        <w:tc>
          <w:tcPr>
            <w:tcW w:w="3309" w:type="dxa"/>
          </w:tcPr>
          <w:p w:rsidR="00C513E7" w:rsidRDefault="00C513E7" w:rsidP="00570B7D">
            <w:r>
              <w:t>LOAN APPROVAL</w:t>
            </w:r>
          </w:p>
          <w:p w:rsidR="00C513E7" w:rsidRDefault="00C513E7" w:rsidP="00570B7D">
            <w:r>
              <w:t>LOAN REFINANCING APPROVAL</w:t>
            </w:r>
          </w:p>
        </w:tc>
        <w:tc>
          <w:tcPr>
            <w:tcW w:w="2896" w:type="dxa"/>
          </w:tcPr>
          <w:p w:rsidR="00C513E7" w:rsidRDefault="00C513E7" w:rsidP="00570B7D"/>
        </w:tc>
      </w:tr>
      <w:tr w:rsidR="00C513E7" w:rsidTr="00FA1AB2">
        <w:trPr>
          <w:trHeight w:val="1818"/>
        </w:trPr>
        <w:tc>
          <w:tcPr>
            <w:tcW w:w="476" w:type="dxa"/>
          </w:tcPr>
          <w:p w:rsidR="00C513E7" w:rsidRDefault="00C513E7" w:rsidP="00570B7D">
            <w:r>
              <w:t>3</w:t>
            </w:r>
          </w:p>
        </w:tc>
        <w:tc>
          <w:tcPr>
            <w:tcW w:w="2669" w:type="dxa"/>
          </w:tcPr>
          <w:p w:rsidR="00C513E7" w:rsidRDefault="00C513E7" w:rsidP="00570B7D">
            <w:r>
              <w:t>TELLER</w:t>
            </w:r>
          </w:p>
        </w:tc>
        <w:tc>
          <w:tcPr>
            <w:tcW w:w="3309" w:type="dxa"/>
          </w:tcPr>
          <w:p w:rsidR="00C513E7" w:rsidRDefault="00C513E7" w:rsidP="00570B7D">
            <w:r>
              <w:t>MEMBER REGISTRATION</w:t>
            </w:r>
          </w:p>
          <w:p w:rsidR="00C513E7" w:rsidRDefault="00C513E7" w:rsidP="00570B7D">
            <w:r>
              <w:t>SAVINGS COLLECTION</w:t>
            </w:r>
          </w:p>
          <w:p w:rsidR="00C513E7" w:rsidRDefault="00C513E7" w:rsidP="00570B7D">
            <w:r>
              <w:t>SHARES COLLECTION</w:t>
            </w:r>
          </w:p>
          <w:p w:rsidR="00C513E7" w:rsidRDefault="00C513E7" w:rsidP="00C513E7">
            <w:r>
              <w:t>CASH-TO-BANK DEPOSIT</w:t>
            </w:r>
          </w:p>
        </w:tc>
        <w:tc>
          <w:tcPr>
            <w:tcW w:w="2896" w:type="dxa"/>
          </w:tcPr>
          <w:p w:rsidR="00C513E7" w:rsidRDefault="00C513E7" w:rsidP="00570B7D"/>
        </w:tc>
      </w:tr>
      <w:tr w:rsidR="00C513E7" w:rsidTr="00A02DF3">
        <w:tc>
          <w:tcPr>
            <w:tcW w:w="476" w:type="dxa"/>
          </w:tcPr>
          <w:p w:rsidR="00C513E7" w:rsidRDefault="00C513E7" w:rsidP="00570B7D">
            <w:r>
              <w:t>4</w:t>
            </w:r>
          </w:p>
        </w:tc>
        <w:tc>
          <w:tcPr>
            <w:tcW w:w="2669" w:type="dxa"/>
          </w:tcPr>
          <w:p w:rsidR="00C513E7" w:rsidRDefault="00C513E7" w:rsidP="00570B7D"/>
        </w:tc>
        <w:tc>
          <w:tcPr>
            <w:tcW w:w="3309" w:type="dxa"/>
          </w:tcPr>
          <w:p w:rsidR="00C513E7" w:rsidRDefault="00C513E7" w:rsidP="00C513E7"/>
        </w:tc>
        <w:tc>
          <w:tcPr>
            <w:tcW w:w="2896" w:type="dxa"/>
          </w:tcPr>
          <w:p w:rsidR="00C513E7" w:rsidRDefault="00C513E7" w:rsidP="00570B7D"/>
        </w:tc>
      </w:tr>
    </w:tbl>
    <w:p w:rsidR="00A02DF3" w:rsidRPr="00570B7D" w:rsidRDefault="00A02DF3" w:rsidP="00570B7D"/>
    <w:p w:rsidR="00345F2B" w:rsidRDefault="00345F2B" w:rsidP="00345F2B">
      <w:pPr>
        <w:pStyle w:val="Heading3"/>
      </w:pPr>
      <w:r>
        <w:t>Loans Module</w:t>
      </w:r>
    </w:p>
    <w:p w:rsidR="00C513E7" w:rsidRDefault="00C513E7" w:rsidP="00C513E7">
      <w:r>
        <w:t>The SACCO offers loans to its members. The loans module will include: -</w:t>
      </w:r>
    </w:p>
    <w:p w:rsidR="00C513E7" w:rsidRDefault="008C7493" w:rsidP="00C513E7">
      <w:pPr>
        <w:pStyle w:val="ListParagraph"/>
        <w:numPr>
          <w:ilvl w:val="0"/>
          <w:numId w:val="8"/>
        </w:numPr>
      </w:pPr>
      <w:r>
        <w:t>Loan</w:t>
      </w:r>
      <w:r w:rsidR="00C513E7">
        <w:t xml:space="preserve"> application</w:t>
      </w:r>
      <w:r>
        <w:t xml:space="preserve"> process</w:t>
      </w:r>
    </w:p>
    <w:p w:rsidR="00C513E7" w:rsidRDefault="00C513E7" w:rsidP="00C513E7">
      <w:pPr>
        <w:pStyle w:val="ListParagraph"/>
        <w:numPr>
          <w:ilvl w:val="0"/>
          <w:numId w:val="8"/>
        </w:numPr>
      </w:pPr>
      <w:r>
        <w:t>Loan approval/rejection process</w:t>
      </w:r>
    </w:p>
    <w:p w:rsidR="00C513E7" w:rsidRDefault="00C513E7" w:rsidP="00C513E7">
      <w:pPr>
        <w:pStyle w:val="ListParagraph"/>
        <w:numPr>
          <w:ilvl w:val="0"/>
          <w:numId w:val="8"/>
        </w:numPr>
      </w:pPr>
      <w:r>
        <w:lastRenderedPageBreak/>
        <w:t>Loans</w:t>
      </w:r>
      <w:r w:rsidR="008C7493">
        <w:t xml:space="preserve"> business logic that ensures compliance with the SACCO rules</w:t>
      </w:r>
      <w:r>
        <w:t xml:space="preserve"> </w:t>
      </w:r>
    </w:p>
    <w:p w:rsidR="00C513E7" w:rsidRDefault="008C7493" w:rsidP="006D1286">
      <w:pPr>
        <w:pStyle w:val="ListParagraph"/>
        <w:numPr>
          <w:ilvl w:val="0"/>
          <w:numId w:val="8"/>
        </w:numPr>
      </w:pPr>
      <w:r>
        <w:t>Loans recovery process</w:t>
      </w:r>
    </w:p>
    <w:tbl>
      <w:tblPr>
        <w:tblStyle w:val="ProjectScopeTable"/>
        <w:tblW w:w="0" w:type="auto"/>
        <w:tblLook w:val="04A0" w:firstRow="1" w:lastRow="0" w:firstColumn="1" w:lastColumn="0" w:noHBand="0" w:noVBand="1"/>
      </w:tblPr>
      <w:tblGrid>
        <w:gridCol w:w="445"/>
        <w:gridCol w:w="3690"/>
        <w:gridCol w:w="2070"/>
        <w:gridCol w:w="3145"/>
      </w:tblGrid>
      <w:tr w:rsidR="008C7493" w:rsidTr="008C7493">
        <w:trPr>
          <w:cnfStyle w:val="100000000000" w:firstRow="1" w:lastRow="0" w:firstColumn="0" w:lastColumn="0" w:oddVBand="0" w:evenVBand="0" w:oddHBand="0" w:evenHBand="0" w:firstRowFirstColumn="0" w:firstRowLastColumn="0" w:lastRowFirstColumn="0" w:lastRowLastColumn="0"/>
        </w:trPr>
        <w:tc>
          <w:tcPr>
            <w:tcW w:w="445" w:type="dxa"/>
          </w:tcPr>
          <w:p w:rsidR="008C7493" w:rsidRDefault="008C7493" w:rsidP="008C7493">
            <w:r>
              <w:t>#</w:t>
            </w:r>
          </w:p>
        </w:tc>
        <w:tc>
          <w:tcPr>
            <w:tcW w:w="3690" w:type="dxa"/>
          </w:tcPr>
          <w:p w:rsidR="008C7493" w:rsidRDefault="008C7493" w:rsidP="008C7493">
            <w:r>
              <w:t>OPERATION</w:t>
            </w:r>
          </w:p>
        </w:tc>
        <w:tc>
          <w:tcPr>
            <w:tcW w:w="2070" w:type="dxa"/>
          </w:tcPr>
          <w:p w:rsidR="008C7493" w:rsidRDefault="008C7493" w:rsidP="008C7493">
            <w:r>
              <w:t>PROVIDED</w:t>
            </w:r>
          </w:p>
        </w:tc>
        <w:tc>
          <w:tcPr>
            <w:tcW w:w="3145" w:type="dxa"/>
          </w:tcPr>
          <w:p w:rsidR="008C7493" w:rsidRDefault="008C7493" w:rsidP="008C7493">
            <w:r>
              <w:t>COMMENTS</w:t>
            </w:r>
          </w:p>
        </w:tc>
      </w:tr>
      <w:tr w:rsidR="008C7493" w:rsidTr="008C7493">
        <w:tc>
          <w:tcPr>
            <w:tcW w:w="445" w:type="dxa"/>
          </w:tcPr>
          <w:p w:rsidR="008C7493" w:rsidRDefault="008C7493" w:rsidP="008C7493">
            <w:r>
              <w:t>1</w:t>
            </w:r>
          </w:p>
        </w:tc>
        <w:tc>
          <w:tcPr>
            <w:tcW w:w="3690" w:type="dxa"/>
          </w:tcPr>
          <w:p w:rsidR="008C7493" w:rsidRDefault="008C7493" w:rsidP="008C7493">
            <w:r>
              <w:t xml:space="preserve">Loan/refinance application </w:t>
            </w:r>
          </w:p>
        </w:tc>
        <w:tc>
          <w:tcPr>
            <w:tcW w:w="2070" w:type="dxa"/>
          </w:tcPr>
          <w:p w:rsidR="008C7493" w:rsidRDefault="008C7493" w:rsidP="008C7493">
            <w:r>
              <w:t>YES</w:t>
            </w:r>
          </w:p>
        </w:tc>
        <w:tc>
          <w:tcPr>
            <w:tcW w:w="3145" w:type="dxa"/>
          </w:tcPr>
          <w:p w:rsidR="008C7493" w:rsidRDefault="008C7493" w:rsidP="008C7493"/>
        </w:tc>
      </w:tr>
      <w:tr w:rsidR="008C7493" w:rsidTr="008C7493">
        <w:tc>
          <w:tcPr>
            <w:tcW w:w="445" w:type="dxa"/>
          </w:tcPr>
          <w:p w:rsidR="008C7493" w:rsidRDefault="008C7493" w:rsidP="008C7493">
            <w:r>
              <w:t>2</w:t>
            </w:r>
          </w:p>
        </w:tc>
        <w:tc>
          <w:tcPr>
            <w:tcW w:w="3690" w:type="dxa"/>
          </w:tcPr>
          <w:p w:rsidR="008C7493" w:rsidRDefault="008C7493" w:rsidP="008C7493">
            <w:r>
              <w:t>Loan approval workflow</w:t>
            </w:r>
          </w:p>
        </w:tc>
        <w:tc>
          <w:tcPr>
            <w:tcW w:w="2070" w:type="dxa"/>
          </w:tcPr>
          <w:p w:rsidR="008C7493" w:rsidRDefault="00A116D5" w:rsidP="008C7493">
            <w:r>
              <w:t>NO</w:t>
            </w:r>
          </w:p>
        </w:tc>
        <w:tc>
          <w:tcPr>
            <w:tcW w:w="3145" w:type="dxa"/>
          </w:tcPr>
          <w:p w:rsidR="008C7493" w:rsidRDefault="008C7493" w:rsidP="008C7493"/>
        </w:tc>
      </w:tr>
      <w:tr w:rsidR="008C7493" w:rsidTr="008C7493">
        <w:tc>
          <w:tcPr>
            <w:tcW w:w="445" w:type="dxa"/>
          </w:tcPr>
          <w:p w:rsidR="008C7493" w:rsidRDefault="008C7493" w:rsidP="008C7493">
            <w:r>
              <w:t>3</w:t>
            </w:r>
          </w:p>
        </w:tc>
        <w:tc>
          <w:tcPr>
            <w:tcW w:w="3690" w:type="dxa"/>
          </w:tcPr>
          <w:p w:rsidR="008C7493" w:rsidRDefault="008C7493" w:rsidP="008C7493">
            <w:r>
              <w:t>Loan rejection workflow</w:t>
            </w:r>
          </w:p>
        </w:tc>
        <w:tc>
          <w:tcPr>
            <w:tcW w:w="2070" w:type="dxa"/>
          </w:tcPr>
          <w:p w:rsidR="008C7493" w:rsidRDefault="00A116D5" w:rsidP="008C7493">
            <w:r>
              <w:t>NO</w:t>
            </w:r>
          </w:p>
        </w:tc>
        <w:tc>
          <w:tcPr>
            <w:tcW w:w="3145" w:type="dxa"/>
          </w:tcPr>
          <w:p w:rsidR="008C7493" w:rsidRDefault="008C7493" w:rsidP="008C7493"/>
        </w:tc>
      </w:tr>
      <w:tr w:rsidR="008C7493" w:rsidTr="008C7493">
        <w:tc>
          <w:tcPr>
            <w:tcW w:w="445" w:type="dxa"/>
          </w:tcPr>
          <w:p w:rsidR="008C7493" w:rsidRDefault="008C7493" w:rsidP="008C7493">
            <w:r>
              <w:t>4</w:t>
            </w:r>
          </w:p>
        </w:tc>
        <w:tc>
          <w:tcPr>
            <w:tcW w:w="3690" w:type="dxa"/>
          </w:tcPr>
          <w:p w:rsidR="008C7493" w:rsidRDefault="008C7493" w:rsidP="008C7493">
            <w:r>
              <w:t>Loans schedule</w:t>
            </w:r>
          </w:p>
        </w:tc>
        <w:tc>
          <w:tcPr>
            <w:tcW w:w="2070" w:type="dxa"/>
          </w:tcPr>
          <w:p w:rsidR="008C7493" w:rsidRDefault="00A116D5" w:rsidP="008C7493">
            <w:r>
              <w:t>NO</w:t>
            </w:r>
          </w:p>
        </w:tc>
        <w:tc>
          <w:tcPr>
            <w:tcW w:w="3145" w:type="dxa"/>
          </w:tcPr>
          <w:p w:rsidR="008C7493" w:rsidRDefault="008C7493" w:rsidP="008C7493"/>
        </w:tc>
      </w:tr>
      <w:tr w:rsidR="008C7493" w:rsidTr="008C7493">
        <w:tc>
          <w:tcPr>
            <w:tcW w:w="445" w:type="dxa"/>
          </w:tcPr>
          <w:p w:rsidR="008C7493" w:rsidRDefault="008C7493" w:rsidP="008C7493">
            <w:r>
              <w:t>5</w:t>
            </w:r>
          </w:p>
        </w:tc>
        <w:tc>
          <w:tcPr>
            <w:tcW w:w="3690" w:type="dxa"/>
          </w:tcPr>
          <w:p w:rsidR="008C7493" w:rsidRDefault="00A116D5" w:rsidP="008C7493">
            <w:r>
              <w:t>Loan recovery</w:t>
            </w:r>
          </w:p>
        </w:tc>
        <w:tc>
          <w:tcPr>
            <w:tcW w:w="2070" w:type="dxa"/>
          </w:tcPr>
          <w:p w:rsidR="008C7493" w:rsidRDefault="00A116D5" w:rsidP="008C7493">
            <w:r>
              <w:t>YES</w:t>
            </w:r>
          </w:p>
        </w:tc>
        <w:tc>
          <w:tcPr>
            <w:tcW w:w="3145" w:type="dxa"/>
          </w:tcPr>
          <w:p w:rsidR="008C7493" w:rsidRDefault="000450CC" w:rsidP="008C7493">
            <w:r>
              <w:t>Is it linked to savings accounts?</w:t>
            </w:r>
          </w:p>
        </w:tc>
      </w:tr>
    </w:tbl>
    <w:p w:rsidR="008C7493" w:rsidRPr="00C513E7" w:rsidRDefault="008C7493" w:rsidP="008C7493"/>
    <w:p w:rsidR="00345F2B" w:rsidRDefault="00345F2B" w:rsidP="00345F2B">
      <w:pPr>
        <w:pStyle w:val="Heading3"/>
      </w:pPr>
      <w:r>
        <w:t>Savings and Shares Module</w:t>
      </w:r>
    </w:p>
    <w:p w:rsidR="00A116D5" w:rsidRDefault="00A116D5" w:rsidP="00A116D5">
      <w:r>
        <w:t xml:space="preserve">The purpose of the SACCO is to encourage savings by members. Savings module would be concerned with deposits into members’ accounts. The periodic share deductions will be made automatically from member savings accounts.  </w:t>
      </w:r>
    </w:p>
    <w:tbl>
      <w:tblPr>
        <w:tblStyle w:val="ProjectScopeTable"/>
        <w:tblW w:w="0" w:type="auto"/>
        <w:tblLook w:val="04A0" w:firstRow="1" w:lastRow="0" w:firstColumn="1" w:lastColumn="0" w:noHBand="0" w:noVBand="1"/>
      </w:tblPr>
      <w:tblGrid>
        <w:gridCol w:w="445"/>
        <w:gridCol w:w="5788"/>
        <w:gridCol w:w="3117"/>
      </w:tblGrid>
      <w:tr w:rsidR="00A116D5" w:rsidTr="00A116D5">
        <w:trPr>
          <w:cnfStyle w:val="100000000000" w:firstRow="1" w:lastRow="0" w:firstColumn="0" w:lastColumn="0" w:oddVBand="0" w:evenVBand="0" w:oddHBand="0" w:evenHBand="0" w:firstRowFirstColumn="0" w:firstRowLastColumn="0" w:lastRowFirstColumn="0" w:lastRowLastColumn="0"/>
        </w:trPr>
        <w:tc>
          <w:tcPr>
            <w:tcW w:w="445" w:type="dxa"/>
          </w:tcPr>
          <w:p w:rsidR="00A116D5" w:rsidRDefault="00A116D5" w:rsidP="00A116D5">
            <w:r>
              <w:t>#</w:t>
            </w:r>
          </w:p>
        </w:tc>
        <w:tc>
          <w:tcPr>
            <w:tcW w:w="5788" w:type="dxa"/>
          </w:tcPr>
          <w:p w:rsidR="00A116D5" w:rsidRDefault="000450CC" w:rsidP="00A116D5">
            <w:r>
              <w:t>OPERATION</w:t>
            </w:r>
          </w:p>
        </w:tc>
        <w:tc>
          <w:tcPr>
            <w:tcW w:w="3117" w:type="dxa"/>
          </w:tcPr>
          <w:p w:rsidR="00A116D5" w:rsidRDefault="000450CC" w:rsidP="00A116D5">
            <w:r>
              <w:t>COMMENTS</w:t>
            </w:r>
          </w:p>
        </w:tc>
      </w:tr>
      <w:tr w:rsidR="00A116D5" w:rsidTr="00A116D5">
        <w:tc>
          <w:tcPr>
            <w:tcW w:w="445" w:type="dxa"/>
          </w:tcPr>
          <w:p w:rsidR="00A116D5" w:rsidRDefault="00A116D5" w:rsidP="00A116D5">
            <w:r>
              <w:t>1</w:t>
            </w:r>
          </w:p>
        </w:tc>
        <w:tc>
          <w:tcPr>
            <w:tcW w:w="5788" w:type="dxa"/>
          </w:tcPr>
          <w:p w:rsidR="00A116D5" w:rsidRDefault="00A116D5" w:rsidP="00A116D5">
            <w:r>
              <w:t>Share deposit</w:t>
            </w:r>
          </w:p>
        </w:tc>
        <w:tc>
          <w:tcPr>
            <w:tcW w:w="3117" w:type="dxa"/>
          </w:tcPr>
          <w:p w:rsidR="00A116D5" w:rsidRDefault="00A116D5" w:rsidP="00A116D5"/>
        </w:tc>
      </w:tr>
      <w:tr w:rsidR="00A116D5" w:rsidTr="00A116D5">
        <w:tc>
          <w:tcPr>
            <w:tcW w:w="445" w:type="dxa"/>
          </w:tcPr>
          <w:p w:rsidR="00A116D5" w:rsidRDefault="00A116D5" w:rsidP="00A116D5">
            <w:r>
              <w:t>2</w:t>
            </w:r>
          </w:p>
        </w:tc>
        <w:tc>
          <w:tcPr>
            <w:tcW w:w="5788" w:type="dxa"/>
          </w:tcPr>
          <w:p w:rsidR="00A116D5" w:rsidRDefault="00A116D5" w:rsidP="00A116D5">
            <w:r>
              <w:t>Savings deposit</w:t>
            </w:r>
          </w:p>
        </w:tc>
        <w:tc>
          <w:tcPr>
            <w:tcW w:w="3117" w:type="dxa"/>
          </w:tcPr>
          <w:p w:rsidR="00A116D5" w:rsidRDefault="00A116D5" w:rsidP="00A116D5"/>
        </w:tc>
      </w:tr>
      <w:tr w:rsidR="00A116D5" w:rsidTr="00A116D5">
        <w:tc>
          <w:tcPr>
            <w:tcW w:w="445" w:type="dxa"/>
          </w:tcPr>
          <w:p w:rsidR="00A116D5" w:rsidRDefault="00A116D5" w:rsidP="00A116D5">
            <w:r>
              <w:t>3</w:t>
            </w:r>
          </w:p>
        </w:tc>
        <w:tc>
          <w:tcPr>
            <w:tcW w:w="5788" w:type="dxa"/>
          </w:tcPr>
          <w:p w:rsidR="00A116D5" w:rsidRDefault="00A116D5" w:rsidP="00A116D5">
            <w:r>
              <w:t>Savings withdrawal</w:t>
            </w:r>
          </w:p>
        </w:tc>
        <w:tc>
          <w:tcPr>
            <w:tcW w:w="3117" w:type="dxa"/>
          </w:tcPr>
          <w:p w:rsidR="00A116D5" w:rsidRDefault="00A116D5" w:rsidP="00A116D5"/>
        </w:tc>
      </w:tr>
      <w:tr w:rsidR="000450CC" w:rsidTr="00A116D5">
        <w:tc>
          <w:tcPr>
            <w:tcW w:w="445" w:type="dxa"/>
          </w:tcPr>
          <w:p w:rsidR="000450CC" w:rsidRDefault="000450CC" w:rsidP="00A116D5">
            <w:r>
              <w:t>4</w:t>
            </w:r>
          </w:p>
        </w:tc>
        <w:tc>
          <w:tcPr>
            <w:tcW w:w="5788" w:type="dxa"/>
          </w:tcPr>
          <w:p w:rsidR="000450CC" w:rsidRDefault="000450CC" w:rsidP="00A116D5">
            <w:r>
              <w:t>Book-keeping charges?</w:t>
            </w:r>
          </w:p>
        </w:tc>
        <w:tc>
          <w:tcPr>
            <w:tcW w:w="3117" w:type="dxa"/>
          </w:tcPr>
          <w:p w:rsidR="000450CC" w:rsidRDefault="000450CC" w:rsidP="00A116D5">
            <w:r>
              <w:t>Are there book keeping charges?</w:t>
            </w:r>
          </w:p>
        </w:tc>
      </w:tr>
    </w:tbl>
    <w:p w:rsidR="00A116D5" w:rsidRPr="00A116D5" w:rsidRDefault="00A116D5" w:rsidP="00A116D5"/>
    <w:p w:rsidR="00345F2B" w:rsidRDefault="00A07CC4" w:rsidP="00A07CC4">
      <w:pPr>
        <w:pStyle w:val="Heading3"/>
      </w:pPr>
      <w:r>
        <w:t xml:space="preserve">Alerts </w:t>
      </w:r>
      <w:r w:rsidR="0022130C">
        <w:t>module</w:t>
      </w:r>
    </w:p>
    <w:p w:rsidR="00A07CC4" w:rsidRDefault="00A116D5" w:rsidP="00345F2B">
      <w:r>
        <w:t>There will be two modes of alerts: -</w:t>
      </w:r>
    </w:p>
    <w:p w:rsidR="00A116D5" w:rsidRDefault="00A116D5" w:rsidP="00A116D5">
      <w:pPr>
        <w:pStyle w:val="ListParagraph"/>
        <w:numPr>
          <w:ilvl w:val="0"/>
          <w:numId w:val="9"/>
        </w:numPr>
      </w:pPr>
      <w:r>
        <w:t>Emails</w:t>
      </w:r>
    </w:p>
    <w:p w:rsidR="00A116D5" w:rsidRDefault="00A116D5" w:rsidP="00A116D5">
      <w:pPr>
        <w:pStyle w:val="ListParagraph"/>
        <w:numPr>
          <w:ilvl w:val="0"/>
          <w:numId w:val="9"/>
        </w:numPr>
      </w:pPr>
      <w:r>
        <w:t>SMS.</w:t>
      </w:r>
    </w:p>
    <w:p w:rsidR="00A116D5" w:rsidRDefault="00A116D5" w:rsidP="00A116D5">
      <w:r>
        <w:t>There will also be the ability by members to enquire about their savings, shares, loans status via a short-code that will be provided.</w:t>
      </w:r>
    </w:p>
    <w:p w:rsidR="000450CC" w:rsidRDefault="000450CC" w:rsidP="00A116D5">
      <w:r>
        <w:t xml:space="preserve">The system triggered alerts will be customizable per member to enable members decide what sorts of alerts they would rather receive and within what cycle. </w:t>
      </w:r>
    </w:p>
    <w:tbl>
      <w:tblPr>
        <w:tblStyle w:val="ProjectScopeTable"/>
        <w:tblW w:w="0" w:type="auto"/>
        <w:tblLook w:val="04A0" w:firstRow="1" w:lastRow="0" w:firstColumn="1" w:lastColumn="0" w:noHBand="0" w:noVBand="1"/>
      </w:tblPr>
      <w:tblGrid>
        <w:gridCol w:w="445"/>
        <w:gridCol w:w="5788"/>
        <w:gridCol w:w="3117"/>
      </w:tblGrid>
      <w:tr w:rsidR="000450CC" w:rsidTr="000450CC">
        <w:trPr>
          <w:cnfStyle w:val="100000000000" w:firstRow="1" w:lastRow="0" w:firstColumn="0" w:lastColumn="0" w:oddVBand="0" w:evenVBand="0" w:oddHBand="0" w:evenHBand="0" w:firstRowFirstColumn="0" w:firstRowLastColumn="0" w:lastRowFirstColumn="0" w:lastRowLastColumn="0"/>
        </w:trPr>
        <w:tc>
          <w:tcPr>
            <w:tcW w:w="445" w:type="dxa"/>
          </w:tcPr>
          <w:p w:rsidR="000450CC" w:rsidRDefault="000450CC" w:rsidP="00A116D5">
            <w:r>
              <w:t>#</w:t>
            </w:r>
          </w:p>
        </w:tc>
        <w:tc>
          <w:tcPr>
            <w:tcW w:w="5788" w:type="dxa"/>
          </w:tcPr>
          <w:p w:rsidR="000450CC" w:rsidRDefault="000450CC" w:rsidP="00A116D5">
            <w:r>
              <w:t>SMS ALERT TRIGGER</w:t>
            </w:r>
          </w:p>
        </w:tc>
        <w:tc>
          <w:tcPr>
            <w:tcW w:w="3117" w:type="dxa"/>
          </w:tcPr>
          <w:p w:rsidR="000450CC" w:rsidRDefault="000450CC" w:rsidP="00A116D5">
            <w:r>
              <w:t>COMMENTS</w:t>
            </w:r>
          </w:p>
        </w:tc>
      </w:tr>
      <w:tr w:rsidR="000450CC" w:rsidTr="000450CC">
        <w:tc>
          <w:tcPr>
            <w:tcW w:w="445" w:type="dxa"/>
          </w:tcPr>
          <w:p w:rsidR="000450CC" w:rsidRDefault="000450CC" w:rsidP="00A116D5">
            <w:r>
              <w:t>1</w:t>
            </w:r>
          </w:p>
        </w:tc>
        <w:tc>
          <w:tcPr>
            <w:tcW w:w="5788" w:type="dxa"/>
          </w:tcPr>
          <w:p w:rsidR="000450CC" w:rsidRDefault="000450CC" w:rsidP="00A116D5">
            <w:r>
              <w:t>Savings deposit</w:t>
            </w:r>
          </w:p>
        </w:tc>
        <w:tc>
          <w:tcPr>
            <w:tcW w:w="3117" w:type="dxa"/>
          </w:tcPr>
          <w:p w:rsidR="000450CC" w:rsidRDefault="000450CC" w:rsidP="00A116D5"/>
        </w:tc>
      </w:tr>
      <w:tr w:rsidR="000450CC" w:rsidTr="000450CC">
        <w:tc>
          <w:tcPr>
            <w:tcW w:w="445" w:type="dxa"/>
          </w:tcPr>
          <w:p w:rsidR="000450CC" w:rsidRDefault="000450CC" w:rsidP="00A116D5">
            <w:r>
              <w:t>2</w:t>
            </w:r>
          </w:p>
        </w:tc>
        <w:tc>
          <w:tcPr>
            <w:tcW w:w="5788" w:type="dxa"/>
          </w:tcPr>
          <w:p w:rsidR="000450CC" w:rsidRDefault="000450CC" w:rsidP="00A116D5">
            <w:r>
              <w:t>Shares deposit</w:t>
            </w:r>
          </w:p>
        </w:tc>
        <w:tc>
          <w:tcPr>
            <w:tcW w:w="3117" w:type="dxa"/>
          </w:tcPr>
          <w:p w:rsidR="000450CC" w:rsidRDefault="000450CC" w:rsidP="00A116D5"/>
        </w:tc>
      </w:tr>
      <w:tr w:rsidR="000450CC" w:rsidTr="000450CC">
        <w:tc>
          <w:tcPr>
            <w:tcW w:w="445" w:type="dxa"/>
          </w:tcPr>
          <w:p w:rsidR="000450CC" w:rsidRDefault="000450CC" w:rsidP="00A116D5">
            <w:r>
              <w:t>3</w:t>
            </w:r>
          </w:p>
        </w:tc>
        <w:tc>
          <w:tcPr>
            <w:tcW w:w="5788" w:type="dxa"/>
          </w:tcPr>
          <w:p w:rsidR="000450CC" w:rsidRDefault="000450CC" w:rsidP="00A116D5">
            <w:r>
              <w:t>Loan repayment</w:t>
            </w:r>
          </w:p>
        </w:tc>
        <w:tc>
          <w:tcPr>
            <w:tcW w:w="3117" w:type="dxa"/>
          </w:tcPr>
          <w:p w:rsidR="000450CC" w:rsidRDefault="000450CC" w:rsidP="00A116D5"/>
        </w:tc>
      </w:tr>
      <w:tr w:rsidR="000450CC" w:rsidTr="000450CC">
        <w:tc>
          <w:tcPr>
            <w:tcW w:w="445" w:type="dxa"/>
          </w:tcPr>
          <w:p w:rsidR="000450CC" w:rsidRDefault="000450CC" w:rsidP="00A116D5">
            <w:r>
              <w:t>4</w:t>
            </w:r>
          </w:p>
        </w:tc>
        <w:tc>
          <w:tcPr>
            <w:tcW w:w="5788" w:type="dxa"/>
          </w:tcPr>
          <w:p w:rsidR="000450CC" w:rsidRDefault="000450CC" w:rsidP="00A116D5">
            <w:r>
              <w:t>Loan application</w:t>
            </w:r>
          </w:p>
        </w:tc>
        <w:tc>
          <w:tcPr>
            <w:tcW w:w="3117" w:type="dxa"/>
          </w:tcPr>
          <w:p w:rsidR="000450CC" w:rsidRDefault="000450CC" w:rsidP="00A116D5"/>
        </w:tc>
      </w:tr>
      <w:tr w:rsidR="000450CC" w:rsidTr="000450CC">
        <w:tc>
          <w:tcPr>
            <w:tcW w:w="445" w:type="dxa"/>
          </w:tcPr>
          <w:p w:rsidR="000450CC" w:rsidRDefault="000450CC" w:rsidP="00A116D5">
            <w:r>
              <w:lastRenderedPageBreak/>
              <w:t>5</w:t>
            </w:r>
          </w:p>
        </w:tc>
        <w:tc>
          <w:tcPr>
            <w:tcW w:w="5788" w:type="dxa"/>
          </w:tcPr>
          <w:p w:rsidR="000450CC" w:rsidRDefault="000450CC" w:rsidP="00A116D5">
            <w:r>
              <w:t>Loan approval</w:t>
            </w:r>
          </w:p>
        </w:tc>
        <w:tc>
          <w:tcPr>
            <w:tcW w:w="3117" w:type="dxa"/>
          </w:tcPr>
          <w:p w:rsidR="000450CC" w:rsidRDefault="000450CC" w:rsidP="00A116D5"/>
        </w:tc>
      </w:tr>
      <w:tr w:rsidR="000450CC" w:rsidTr="000450CC">
        <w:tc>
          <w:tcPr>
            <w:tcW w:w="445" w:type="dxa"/>
          </w:tcPr>
          <w:p w:rsidR="000450CC" w:rsidRDefault="000450CC" w:rsidP="00A116D5">
            <w:r>
              <w:t>6</w:t>
            </w:r>
          </w:p>
        </w:tc>
        <w:tc>
          <w:tcPr>
            <w:tcW w:w="5788" w:type="dxa"/>
          </w:tcPr>
          <w:p w:rsidR="000450CC" w:rsidRDefault="000450CC" w:rsidP="000450CC">
            <w:r>
              <w:t xml:space="preserve">Accounts creation </w:t>
            </w:r>
          </w:p>
        </w:tc>
        <w:tc>
          <w:tcPr>
            <w:tcW w:w="3117" w:type="dxa"/>
          </w:tcPr>
          <w:p w:rsidR="000450CC" w:rsidRDefault="000450CC" w:rsidP="00A116D5"/>
        </w:tc>
      </w:tr>
      <w:tr w:rsidR="000450CC" w:rsidTr="000450CC">
        <w:tc>
          <w:tcPr>
            <w:tcW w:w="445" w:type="dxa"/>
          </w:tcPr>
          <w:p w:rsidR="000450CC" w:rsidRDefault="000450CC" w:rsidP="00A116D5">
            <w:r>
              <w:t>7</w:t>
            </w:r>
          </w:p>
        </w:tc>
        <w:tc>
          <w:tcPr>
            <w:tcW w:w="5788" w:type="dxa"/>
          </w:tcPr>
          <w:p w:rsidR="000450CC" w:rsidRDefault="000450CC" w:rsidP="00A116D5">
            <w:r>
              <w:t>Password reset</w:t>
            </w:r>
          </w:p>
        </w:tc>
        <w:tc>
          <w:tcPr>
            <w:tcW w:w="3117" w:type="dxa"/>
          </w:tcPr>
          <w:p w:rsidR="000450CC" w:rsidRDefault="000450CC" w:rsidP="00A116D5"/>
        </w:tc>
      </w:tr>
      <w:tr w:rsidR="000450CC" w:rsidTr="000450CC">
        <w:tc>
          <w:tcPr>
            <w:tcW w:w="445" w:type="dxa"/>
          </w:tcPr>
          <w:p w:rsidR="000450CC" w:rsidRDefault="000450CC" w:rsidP="00A116D5">
            <w:r>
              <w:t>8</w:t>
            </w:r>
          </w:p>
        </w:tc>
        <w:tc>
          <w:tcPr>
            <w:tcW w:w="5788" w:type="dxa"/>
          </w:tcPr>
          <w:p w:rsidR="000450CC" w:rsidRDefault="000450CC" w:rsidP="00A116D5"/>
        </w:tc>
        <w:tc>
          <w:tcPr>
            <w:tcW w:w="3117" w:type="dxa"/>
          </w:tcPr>
          <w:p w:rsidR="000450CC" w:rsidRDefault="000450CC" w:rsidP="00A116D5"/>
        </w:tc>
      </w:tr>
    </w:tbl>
    <w:p w:rsidR="000450CC" w:rsidRDefault="000450CC" w:rsidP="00A116D5"/>
    <w:tbl>
      <w:tblPr>
        <w:tblStyle w:val="ProjectScopeTable"/>
        <w:tblW w:w="0" w:type="auto"/>
        <w:tblLook w:val="04A0" w:firstRow="1" w:lastRow="0" w:firstColumn="1" w:lastColumn="0" w:noHBand="0" w:noVBand="1"/>
      </w:tblPr>
      <w:tblGrid>
        <w:gridCol w:w="445"/>
        <w:gridCol w:w="4229"/>
        <w:gridCol w:w="2338"/>
        <w:gridCol w:w="2338"/>
      </w:tblGrid>
      <w:tr w:rsidR="000450CC" w:rsidTr="000450CC">
        <w:trPr>
          <w:cnfStyle w:val="100000000000" w:firstRow="1" w:lastRow="0" w:firstColumn="0" w:lastColumn="0" w:oddVBand="0" w:evenVBand="0" w:oddHBand="0" w:evenHBand="0" w:firstRowFirstColumn="0" w:firstRowLastColumn="0" w:lastRowFirstColumn="0" w:lastRowLastColumn="0"/>
        </w:trPr>
        <w:tc>
          <w:tcPr>
            <w:tcW w:w="445" w:type="dxa"/>
          </w:tcPr>
          <w:p w:rsidR="000450CC" w:rsidRDefault="000450CC" w:rsidP="00A116D5">
            <w:r>
              <w:t>#</w:t>
            </w:r>
          </w:p>
        </w:tc>
        <w:tc>
          <w:tcPr>
            <w:tcW w:w="4229" w:type="dxa"/>
          </w:tcPr>
          <w:p w:rsidR="000450CC" w:rsidRDefault="000450CC" w:rsidP="00A116D5">
            <w:r>
              <w:t>EMAIL ALERTS</w:t>
            </w:r>
          </w:p>
        </w:tc>
        <w:tc>
          <w:tcPr>
            <w:tcW w:w="2338" w:type="dxa"/>
          </w:tcPr>
          <w:p w:rsidR="000450CC" w:rsidRDefault="000450CC" w:rsidP="00A116D5">
            <w:r>
              <w:t>TRIGGER</w:t>
            </w:r>
          </w:p>
        </w:tc>
        <w:tc>
          <w:tcPr>
            <w:tcW w:w="2338" w:type="dxa"/>
          </w:tcPr>
          <w:p w:rsidR="000450CC" w:rsidRDefault="000450CC" w:rsidP="00A116D5">
            <w:r>
              <w:t>COMMENTS</w:t>
            </w:r>
          </w:p>
        </w:tc>
      </w:tr>
      <w:tr w:rsidR="000450CC" w:rsidTr="000450CC">
        <w:tc>
          <w:tcPr>
            <w:tcW w:w="445" w:type="dxa"/>
          </w:tcPr>
          <w:p w:rsidR="000450CC" w:rsidRDefault="000450CC" w:rsidP="00A116D5">
            <w:r>
              <w:t>1</w:t>
            </w:r>
          </w:p>
        </w:tc>
        <w:tc>
          <w:tcPr>
            <w:tcW w:w="4229" w:type="dxa"/>
          </w:tcPr>
          <w:p w:rsidR="000450CC" w:rsidRDefault="000450CC" w:rsidP="00A116D5">
            <w:r>
              <w:t>Accounts status</w:t>
            </w:r>
          </w:p>
        </w:tc>
        <w:tc>
          <w:tcPr>
            <w:tcW w:w="2338" w:type="dxa"/>
          </w:tcPr>
          <w:p w:rsidR="000450CC" w:rsidRDefault="000450CC" w:rsidP="00A116D5">
            <w:r>
              <w:t>MONTHLY</w:t>
            </w:r>
          </w:p>
        </w:tc>
        <w:tc>
          <w:tcPr>
            <w:tcW w:w="2338" w:type="dxa"/>
          </w:tcPr>
          <w:p w:rsidR="000450CC" w:rsidRDefault="000450CC" w:rsidP="00A116D5"/>
        </w:tc>
      </w:tr>
      <w:tr w:rsidR="000450CC" w:rsidTr="000450CC">
        <w:tc>
          <w:tcPr>
            <w:tcW w:w="445" w:type="dxa"/>
          </w:tcPr>
          <w:p w:rsidR="000450CC" w:rsidRDefault="000450CC" w:rsidP="00A116D5">
            <w:r>
              <w:t>2</w:t>
            </w:r>
          </w:p>
        </w:tc>
        <w:tc>
          <w:tcPr>
            <w:tcW w:w="4229" w:type="dxa"/>
          </w:tcPr>
          <w:p w:rsidR="000450CC" w:rsidRDefault="000450CC" w:rsidP="000450CC">
            <w:r>
              <w:t xml:space="preserve">Accounts creation </w:t>
            </w:r>
          </w:p>
        </w:tc>
        <w:tc>
          <w:tcPr>
            <w:tcW w:w="2338" w:type="dxa"/>
          </w:tcPr>
          <w:p w:rsidR="000450CC" w:rsidRDefault="00D25270" w:rsidP="00A116D5">
            <w:r>
              <w:t>AS</w:t>
            </w:r>
          </w:p>
        </w:tc>
        <w:tc>
          <w:tcPr>
            <w:tcW w:w="2338" w:type="dxa"/>
          </w:tcPr>
          <w:p w:rsidR="000450CC" w:rsidRDefault="000450CC" w:rsidP="00A116D5"/>
        </w:tc>
      </w:tr>
      <w:tr w:rsidR="000450CC" w:rsidTr="000450CC">
        <w:tc>
          <w:tcPr>
            <w:tcW w:w="445" w:type="dxa"/>
          </w:tcPr>
          <w:p w:rsidR="000450CC" w:rsidRDefault="000450CC" w:rsidP="00A116D5">
            <w:r>
              <w:t>3</w:t>
            </w:r>
          </w:p>
        </w:tc>
        <w:tc>
          <w:tcPr>
            <w:tcW w:w="4229" w:type="dxa"/>
          </w:tcPr>
          <w:p w:rsidR="000450CC" w:rsidRDefault="000450CC" w:rsidP="000450CC">
            <w:r>
              <w:t>Password reset</w:t>
            </w:r>
          </w:p>
        </w:tc>
        <w:tc>
          <w:tcPr>
            <w:tcW w:w="2338" w:type="dxa"/>
          </w:tcPr>
          <w:p w:rsidR="000450CC" w:rsidRDefault="00D25270" w:rsidP="00A116D5">
            <w:r>
              <w:t>AS</w:t>
            </w:r>
          </w:p>
        </w:tc>
        <w:tc>
          <w:tcPr>
            <w:tcW w:w="2338" w:type="dxa"/>
          </w:tcPr>
          <w:p w:rsidR="000450CC" w:rsidRDefault="000450CC" w:rsidP="00A116D5"/>
        </w:tc>
      </w:tr>
      <w:tr w:rsidR="000450CC" w:rsidTr="000450CC">
        <w:tc>
          <w:tcPr>
            <w:tcW w:w="445" w:type="dxa"/>
          </w:tcPr>
          <w:p w:rsidR="000450CC" w:rsidRDefault="000450CC" w:rsidP="00A116D5">
            <w:r>
              <w:t>4</w:t>
            </w:r>
          </w:p>
        </w:tc>
        <w:tc>
          <w:tcPr>
            <w:tcW w:w="4229" w:type="dxa"/>
          </w:tcPr>
          <w:p w:rsidR="000450CC" w:rsidRDefault="00D25270" w:rsidP="000450CC">
            <w:r>
              <w:t>Loan application</w:t>
            </w:r>
          </w:p>
        </w:tc>
        <w:tc>
          <w:tcPr>
            <w:tcW w:w="2338" w:type="dxa"/>
          </w:tcPr>
          <w:p w:rsidR="000450CC" w:rsidRDefault="00D25270" w:rsidP="00A116D5">
            <w:r>
              <w:t>AS</w:t>
            </w:r>
          </w:p>
        </w:tc>
        <w:tc>
          <w:tcPr>
            <w:tcW w:w="2338" w:type="dxa"/>
          </w:tcPr>
          <w:p w:rsidR="000450CC" w:rsidRDefault="000450CC" w:rsidP="00A116D5"/>
        </w:tc>
      </w:tr>
      <w:tr w:rsidR="00D25270" w:rsidTr="000450CC">
        <w:tc>
          <w:tcPr>
            <w:tcW w:w="445" w:type="dxa"/>
          </w:tcPr>
          <w:p w:rsidR="00D25270" w:rsidRDefault="00D25270" w:rsidP="00A116D5">
            <w:r>
              <w:t>5</w:t>
            </w:r>
          </w:p>
        </w:tc>
        <w:tc>
          <w:tcPr>
            <w:tcW w:w="4229" w:type="dxa"/>
          </w:tcPr>
          <w:p w:rsidR="00D25270" w:rsidRDefault="00D25270" w:rsidP="000450CC">
            <w:r>
              <w:t>Loan approval</w:t>
            </w:r>
          </w:p>
        </w:tc>
        <w:tc>
          <w:tcPr>
            <w:tcW w:w="2338" w:type="dxa"/>
          </w:tcPr>
          <w:p w:rsidR="00D25270" w:rsidRDefault="00D25270" w:rsidP="00A116D5">
            <w:r>
              <w:t>AS</w:t>
            </w:r>
          </w:p>
        </w:tc>
        <w:tc>
          <w:tcPr>
            <w:tcW w:w="2338" w:type="dxa"/>
          </w:tcPr>
          <w:p w:rsidR="00D25270" w:rsidRDefault="00D25270" w:rsidP="00A116D5"/>
        </w:tc>
      </w:tr>
      <w:tr w:rsidR="00D25270" w:rsidTr="000450CC">
        <w:tc>
          <w:tcPr>
            <w:tcW w:w="445" w:type="dxa"/>
          </w:tcPr>
          <w:p w:rsidR="00D25270" w:rsidRDefault="00D25270" w:rsidP="00A116D5">
            <w:r>
              <w:t>6</w:t>
            </w:r>
          </w:p>
        </w:tc>
        <w:tc>
          <w:tcPr>
            <w:tcW w:w="4229" w:type="dxa"/>
          </w:tcPr>
          <w:p w:rsidR="00D25270" w:rsidRDefault="00D25270" w:rsidP="000450CC">
            <w:r>
              <w:t>Loan status</w:t>
            </w:r>
          </w:p>
        </w:tc>
        <w:tc>
          <w:tcPr>
            <w:tcW w:w="2338" w:type="dxa"/>
          </w:tcPr>
          <w:p w:rsidR="00D25270" w:rsidRDefault="00D25270" w:rsidP="00A116D5">
            <w:r>
              <w:t>MONTHLY</w:t>
            </w:r>
          </w:p>
        </w:tc>
        <w:tc>
          <w:tcPr>
            <w:tcW w:w="2338" w:type="dxa"/>
          </w:tcPr>
          <w:p w:rsidR="00D25270" w:rsidRDefault="00D25270" w:rsidP="00A116D5"/>
        </w:tc>
      </w:tr>
      <w:tr w:rsidR="00D25270" w:rsidTr="000450CC">
        <w:tc>
          <w:tcPr>
            <w:tcW w:w="445" w:type="dxa"/>
          </w:tcPr>
          <w:p w:rsidR="00D25270" w:rsidRDefault="00D25270" w:rsidP="00A116D5">
            <w:r>
              <w:t>7</w:t>
            </w:r>
          </w:p>
        </w:tc>
        <w:tc>
          <w:tcPr>
            <w:tcW w:w="4229" w:type="dxa"/>
          </w:tcPr>
          <w:p w:rsidR="00D25270" w:rsidRDefault="00D25270" w:rsidP="000450CC"/>
        </w:tc>
        <w:tc>
          <w:tcPr>
            <w:tcW w:w="2338" w:type="dxa"/>
          </w:tcPr>
          <w:p w:rsidR="00D25270" w:rsidRDefault="00D25270" w:rsidP="00A116D5"/>
        </w:tc>
        <w:tc>
          <w:tcPr>
            <w:tcW w:w="2338" w:type="dxa"/>
          </w:tcPr>
          <w:p w:rsidR="00D25270" w:rsidRDefault="00D25270" w:rsidP="00A116D5"/>
        </w:tc>
      </w:tr>
    </w:tbl>
    <w:p w:rsidR="000450CC" w:rsidRDefault="000450CC" w:rsidP="00A116D5"/>
    <w:p w:rsidR="000450CC" w:rsidRDefault="000450CC" w:rsidP="00345F2B">
      <w:r w:rsidRPr="000450CC">
        <w:rPr>
          <w:rFonts w:asciiTheme="majorHAnsi" w:eastAsiaTheme="majorEastAsia" w:hAnsiTheme="majorHAnsi" w:cstheme="majorBidi"/>
          <w:color w:val="1F4D78" w:themeColor="accent1" w:themeShade="7F"/>
          <w:sz w:val="24"/>
          <w:szCs w:val="24"/>
        </w:rPr>
        <w:t>Reports</w:t>
      </w:r>
    </w:p>
    <w:p w:rsidR="000A3665" w:rsidRDefault="00D25270" w:rsidP="00345F2B">
      <w:r>
        <w:t>There will be several reports that will accompany the</w:t>
      </w:r>
      <w:r w:rsidR="000A3665">
        <w:t xml:space="preserve"> software. The rest of the reports will be as will be requested.</w:t>
      </w:r>
    </w:p>
    <w:tbl>
      <w:tblPr>
        <w:tblStyle w:val="ProjectScopeTable"/>
        <w:tblW w:w="0" w:type="auto"/>
        <w:tblLook w:val="04A0" w:firstRow="1" w:lastRow="0" w:firstColumn="1" w:lastColumn="0" w:noHBand="0" w:noVBand="1"/>
      </w:tblPr>
      <w:tblGrid>
        <w:gridCol w:w="445"/>
        <w:gridCol w:w="5788"/>
        <w:gridCol w:w="3117"/>
      </w:tblGrid>
      <w:tr w:rsidR="000A3665" w:rsidTr="000A3665">
        <w:trPr>
          <w:cnfStyle w:val="100000000000" w:firstRow="1" w:lastRow="0" w:firstColumn="0" w:lastColumn="0" w:oddVBand="0" w:evenVBand="0" w:oddHBand="0" w:evenHBand="0" w:firstRowFirstColumn="0" w:firstRowLastColumn="0" w:lastRowFirstColumn="0" w:lastRowLastColumn="0"/>
        </w:trPr>
        <w:tc>
          <w:tcPr>
            <w:tcW w:w="445" w:type="dxa"/>
          </w:tcPr>
          <w:p w:rsidR="000A3665" w:rsidRDefault="000A3665" w:rsidP="00345F2B">
            <w:r>
              <w:t>#</w:t>
            </w:r>
          </w:p>
        </w:tc>
        <w:tc>
          <w:tcPr>
            <w:tcW w:w="5788" w:type="dxa"/>
          </w:tcPr>
          <w:p w:rsidR="000A3665" w:rsidRDefault="000A3665" w:rsidP="00345F2B">
            <w:r>
              <w:t>REPORTS</w:t>
            </w:r>
          </w:p>
        </w:tc>
        <w:tc>
          <w:tcPr>
            <w:tcW w:w="3117" w:type="dxa"/>
          </w:tcPr>
          <w:p w:rsidR="000A3665" w:rsidRDefault="000A3665" w:rsidP="00345F2B"/>
        </w:tc>
      </w:tr>
      <w:tr w:rsidR="000A3665" w:rsidTr="000A3665">
        <w:tc>
          <w:tcPr>
            <w:tcW w:w="445" w:type="dxa"/>
          </w:tcPr>
          <w:p w:rsidR="000A3665" w:rsidRDefault="000A3665" w:rsidP="00345F2B">
            <w:r>
              <w:t>1</w:t>
            </w:r>
          </w:p>
        </w:tc>
        <w:tc>
          <w:tcPr>
            <w:tcW w:w="5788" w:type="dxa"/>
          </w:tcPr>
          <w:p w:rsidR="000A3665" w:rsidRDefault="000A3665" w:rsidP="00345F2B">
            <w:r>
              <w:t>Members list</w:t>
            </w:r>
          </w:p>
        </w:tc>
        <w:tc>
          <w:tcPr>
            <w:tcW w:w="3117" w:type="dxa"/>
          </w:tcPr>
          <w:p w:rsidR="000A3665" w:rsidRDefault="000A3665" w:rsidP="00345F2B"/>
        </w:tc>
      </w:tr>
      <w:tr w:rsidR="000A3665" w:rsidTr="000A3665">
        <w:tc>
          <w:tcPr>
            <w:tcW w:w="445" w:type="dxa"/>
          </w:tcPr>
          <w:p w:rsidR="000A3665" w:rsidRDefault="000A3665" w:rsidP="00345F2B">
            <w:r>
              <w:t>2</w:t>
            </w:r>
          </w:p>
        </w:tc>
        <w:tc>
          <w:tcPr>
            <w:tcW w:w="5788" w:type="dxa"/>
          </w:tcPr>
          <w:p w:rsidR="000A3665" w:rsidRDefault="000A3665" w:rsidP="00345F2B">
            <w:r>
              <w:t>Reconciliation form</w:t>
            </w:r>
          </w:p>
        </w:tc>
        <w:tc>
          <w:tcPr>
            <w:tcW w:w="3117" w:type="dxa"/>
          </w:tcPr>
          <w:p w:rsidR="000A3665" w:rsidRDefault="000A3665" w:rsidP="00345F2B"/>
        </w:tc>
      </w:tr>
      <w:tr w:rsidR="000A3665" w:rsidTr="000A3665">
        <w:tc>
          <w:tcPr>
            <w:tcW w:w="445" w:type="dxa"/>
          </w:tcPr>
          <w:p w:rsidR="000A3665" w:rsidRDefault="000A3665" w:rsidP="00345F2B">
            <w:r>
              <w:t>3</w:t>
            </w:r>
          </w:p>
        </w:tc>
        <w:tc>
          <w:tcPr>
            <w:tcW w:w="5788" w:type="dxa"/>
          </w:tcPr>
          <w:p w:rsidR="000A3665" w:rsidRDefault="000A3665" w:rsidP="00345F2B">
            <w:r>
              <w:t>Member application form</w:t>
            </w:r>
          </w:p>
        </w:tc>
        <w:tc>
          <w:tcPr>
            <w:tcW w:w="3117" w:type="dxa"/>
          </w:tcPr>
          <w:p w:rsidR="000A3665" w:rsidRDefault="000A3665" w:rsidP="00345F2B"/>
        </w:tc>
      </w:tr>
      <w:tr w:rsidR="000A3665" w:rsidTr="000A3665">
        <w:tc>
          <w:tcPr>
            <w:tcW w:w="445" w:type="dxa"/>
          </w:tcPr>
          <w:p w:rsidR="000A3665" w:rsidRDefault="000A3665" w:rsidP="00345F2B">
            <w:r>
              <w:t>4</w:t>
            </w:r>
          </w:p>
        </w:tc>
        <w:tc>
          <w:tcPr>
            <w:tcW w:w="5788" w:type="dxa"/>
          </w:tcPr>
          <w:p w:rsidR="000A3665" w:rsidRDefault="000A3665" w:rsidP="00345F2B">
            <w:r>
              <w:t>Loan application form</w:t>
            </w:r>
          </w:p>
        </w:tc>
        <w:tc>
          <w:tcPr>
            <w:tcW w:w="3117" w:type="dxa"/>
          </w:tcPr>
          <w:p w:rsidR="000A3665" w:rsidRDefault="000A3665" w:rsidP="00345F2B"/>
        </w:tc>
      </w:tr>
      <w:tr w:rsidR="000A3665" w:rsidTr="000A3665">
        <w:tc>
          <w:tcPr>
            <w:tcW w:w="445" w:type="dxa"/>
          </w:tcPr>
          <w:p w:rsidR="000A3665" w:rsidRDefault="000A3665" w:rsidP="00345F2B">
            <w:r>
              <w:t>5</w:t>
            </w:r>
          </w:p>
        </w:tc>
        <w:tc>
          <w:tcPr>
            <w:tcW w:w="5788" w:type="dxa"/>
          </w:tcPr>
          <w:p w:rsidR="000A3665" w:rsidRDefault="000A3665" w:rsidP="00345F2B"/>
        </w:tc>
        <w:tc>
          <w:tcPr>
            <w:tcW w:w="3117" w:type="dxa"/>
          </w:tcPr>
          <w:p w:rsidR="000A3665" w:rsidRDefault="000A3665" w:rsidP="00345F2B"/>
        </w:tc>
      </w:tr>
    </w:tbl>
    <w:p w:rsidR="008E70C5" w:rsidRDefault="001E4D1E">
      <w:pPr>
        <w:pStyle w:val="Heading2"/>
      </w:pPr>
      <w:r>
        <w:t>High-Level Requirements</w:t>
      </w:r>
    </w:p>
    <w:p w:rsidR="008E70C5" w:rsidRDefault="00C95BD5">
      <w:pPr>
        <w:pStyle w:val="NoSpacing"/>
      </w:pPr>
      <w:r>
        <w:t xml:space="preserve">The system is web based application. As such, any device with internet access and the latest browser, will be able to access it. In addition, there will be SMS capabilities that can be utilized by any device with SMS capabilities. </w:t>
      </w:r>
    </w:p>
    <w:p w:rsidR="00C95BD5" w:rsidRDefault="00C95BD5">
      <w:pPr>
        <w:pStyle w:val="NoSpacing"/>
      </w:pPr>
    </w:p>
    <w:p w:rsidR="008E70C5" w:rsidRDefault="001E4D1E">
      <w:r>
        <w:t>The new system must include the following:</w:t>
      </w:r>
    </w:p>
    <w:p w:rsidR="008E70C5" w:rsidRDefault="001E4D1E">
      <w:pPr>
        <w:pStyle w:val="ListBullet"/>
      </w:pPr>
      <w:r>
        <w:t>Ability to allow both internal and external users to access the application without downloading any software</w:t>
      </w:r>
    </w:p>
    <w:p w:rsidR="008E70C5" w:rsidRDefault="001E4D1E">
      <w:pPr>
        <w:pStyle w:val="ListBullet"/>
      </w:pPr>
      <w:r>
        <w:t>Ability to interface with the existing data warehouse application</w:t>
      </w:r>
    </w:p>
    <w:p w:rsidR="008E70C5" w:rsidRDefault="001E4D1E">
      <w:pPr>
        <w:pStyle w:val="ListBullet"/>
      </w:pPr>
      <w:r>
        <w:t>Ability to incorporate automated routing and notifications based on business rules</w:t>
      </w:r>
    </w:p>
    <w:p w:rsidR="008E70C5" w:rsidRDefault="001E4D1E">
      <w:pPr>
        <w:pStyle w:val="Heading2"/>
      </w:pPr>
      <w:r>
        <w:lastRenderedPageBreak/>
        <w:t>Deliverables</w:t>
      </w:r>
    </w:p>
    <w:p w:rsidR="008E70C5" w:rsidRDefault="008B2E76" w:rsidP="008B2E76">
      <w:pPr>
        <w:pStyle w:val="ListParagraph"/>
        <w:numPr>
          <w:ilvl w:val="0"/>
          <w:numId w:val="10"/>
        </w:numPr>
      </w:pPr>
      <w:r>
        <w:t>Back-end software that is hosted in the cloud.</w:t>
      </w:r>
    </w:p>
    <w:p w:rsidR="00260D96" w:rsidRDefault="00260D96" w:rsidP="008B2E76">
      <w:pPr>
        <w:pStyle w:val="ListParagraph"/>
        <w:numPr>
          <w:ilvl w:val="0"/>
          <w:numId w:val="10"/>
        </w:numPr>
      </w:pPr>
      <w:r>
        <w:t xml:space="preserve">UI Prototype for both members and management. </w:t>
      </w:r>
    </w:p>
    <w:p w:rsidR="008B2E76" w:rsidRDefault="008B2E76" w:rsidP="008B2E76">
      <w:pPr>
        <w:pStyle w:val="ListParagraph"/>
        <w:numPr>
          <w:ilvl w:val="0"/>
          <w:numId w:val="10"/>
        </w:numPr>
      </w:pPr>
      <w:r>
        <w:t>Management web based application, accessible through specific authorized computers.</w:t>
      </w:r>
    </w:p>
    <w:p w:rsidR="008B2E76" w:rsidRDefault="008B2E76" w:rsidP="008B2E76">
      <w:pPr>
        <w:pStyle w:val="ListParagraph"/>
        <w:numPr>
          <w:ilvl w:val="0"/>
          <w:numId w:val="10"/>
        </w:numPr>
      </w:pPr>
      <w:r>
        <w:t>Members responsive web based application accessible.</w:t>
      </w:r>
    </w:p>
    <w:p w:rsidR="008B2E76" w:rsidRDefault="008B2E76" w:rsidP="008B2E76">
      <w:pPr>
        <w:pStyle w:val="ListParagraph"/>
        <w:numPr>
          <w:ilvl w:val="0"/>
          <w:numId w:val="10"/>
        </w:numPr>
      </w:pPr>
      <w:r>
        <w:t>User documentation manual.</w:t>
      </w:r>
    </w:p>
    <w:p w:rsidR="008B2E76" w:rsidRDefault="008B2E76" w:rsidP="008B2E76">
      <w:pPr>
        <w:pStyle w:val="ListParagraph"/>
        <w:numPr>
          <w:ilvl w:val="0"/>
          <w:numId w:val="10"/>
        </w:numPr>
      </w:pPr>
      <w:r>
        <w:t xml:space="preserve">Technical documentation  </w:t>
      </w:r>
    </w:p>
    <w:p w:rsidR="008E70C5" w:rsidRDefault="001E4D1E">
      <w:pPr>
        <w:pStyle w:val="Heading2"/>
      </w:pPr>
      <w:r>
        <w:t>Affected Parties</w:t>
      </w:r>
    </w:p>
    <w:p w:rsidR="008E70C5" w:rsidRDefault="00554E20" w:rsidP="00554E20">
      <w:pPr>
        <w:pStyle w:val="ListParagraph"/>
        <w:numPr>
          <w:ilvl w:val="0"/>
          <w:numId w:val="11"/>
        </w:numPr>
      </w:pPr>
      <w:r>
        <w:t>Management</w:t>
      </w:r>
    </w:p>
    <w:p w:rsidR="00554E20" w:rsidRDefault="00554E20" w:rsidP="00DC4645">
      <w:pPr>
        <w:pStyle w:val="ListParagraph"/>
        <w:numPr>
          <w:ilvl w:val="0"/>
          <w:numId w:val="11"/>
        </w:numPr>
      </w:pPr>
      <w:r>
        <w:t>Members</w:t>
      </w:r>
    </w:p>
    <w:p w:rsidR="008E70C5" w:rsidRDefault="001E4D1E">
      <w:pPr>
        <w:pStyle w:val="Heading2"/>
      </w:pPr>
      <w:r>
        <w:t>Affected Business Processes or Systems</w:t>
      </w:r>
    </w:p>
    <w:p w:rsidR="008E70C5" w:rsidRDefault="00554E20" w:rsidP="00554E20">
      <w:pPr>
        <w:pStyle w:val="ListParagraph"/>
        <w:numPr>
          <w:ilvl w:val="0"/>
          <w:numId w:val="13"/>
        </w:numPr>
      </w:pPr>
      <w:r>
        <w:t>Member registration</w:t>
      </w:r>
    </w:p>
    <w:p w:rsidR="00554E20" w:rsidRDefault="00554E20" w:rsidP="00554E20">
      <w:pPr>
        <w:pStyle w:val="ListParagraph"/>
        <w:numPr>
          <w:ilvl w:val="0"/>
          <w:numId w:val="13"/>
        </w:numPr>
      </w:pPr>
      <w:r>
        <w:t>Loan application</w:t>
      </w:r>
    </w:p>
    <w:p w:rsidR="00554E20" w:rsidRDefault="00554E20" w:rsidP="00554E20">
      <w:pPr>
        <w:pStyle w:val="ListParagraph"/>
        <w:numPr>
          <w:ilvl w:val="0"/>
          <w:numId w:val="13"/>
        </w:numPr>
      </w:pPr>
      <w:r>
        <w:t>Loan approval process</w:t>
      </w:r>
    </w:p>
    <w:p w:rsidR="00554E20" w:rsidRDefault="008C3314" w:rsidP="00554E20">
      <w:pPr>
        <w:pStyle w:val="ListParagraph"/>
        <w:numPr>
          <w:ilvl w:val="0"/>
          <w:numId w:val="13"/>
        </w:numPr>
      </w:pPr>
      <w:r>
        <w:t>Deposits</w:t>
      </w:r>
    </w:p>
    <w:p w:rsidR="008C3314" w:rsidRDefault="008C3314" w:rsidP="00554E20">
      <w:pPr>
        <w:pStyle w:val="ListParagraph"/>
        <w:numPr>
          <w:ilvl w:val="0"/>
          <w:numId w:val="13"/>
        </w:numPr>
      </w:pPr>
      <w:r>
        <w:t>Loan repayments</w:t>
      </w:r>
    </w:p>
    <w:p w:rsidR="008C3314" w:rsidRDefault="008C3314" w:rsidP="00554E20">
      <w:pPr>
        <w:pStyle w:val="ListParagraph"/>
        <w:numPr>
          <w:ilvl w:val="0"/>
          <w:numId w:val="13"/>
        </w:numPr>
      </w:pPr>
      <w:r>
        <w:t>Accounts status enquiries.</w:t>
      </w:r>
    </w:p>
    <w:p w:rsidR="008E70C5" w:rsidRDefault="001E4D1E">
      <w:pPr>
        <w:pStyle w:val="Heading2"/>
      </w:pPr>
      <w:r>
        <w:t>Specific Exclusions from Scope</w:t>
      </w:r>
    </w:p>
    <w:p w:rsidR="008E70C5" w:rsidRDefault="00554E20">
      <w:r>
        <w:t>In this phase (phase 1), the following will be excluded and will come in the subsequent phases: -</w:t>
      </w:r>
    </w:p>
    <w:p w:rsidR="00554E20" w:rsidRDefault="00554E20" w:rsidP="00554E20">
      <w:pPr>
        <w:pStyle w:val="ListParagraph"/>
        <w:numPr>
          <w:ilvl w:val="0"/>
          <w:numId w:val="12"/>
        </w:numPr>
      </w:pPr>
      <w:r>
        <w:t>Direct MPESA connection through the API, that will enable real-time deposit reflection into the members’ accounts without human interaction.</w:t>
      </w:r>
    </w:p>
    <w:p w:rsidR="00554E20" w:rsidRDefault="00554E20" w:rsidP="00554E20">
      <w:pPr>
        <w:pStyle w:val="ListParagraph"/>
        <w:numPr>
          <w:ilvl w:val="0"/>
          <w:numId w:val="12"/>
        </w:numPr>
      </w:pPr>
      <w:r>
        <w:t>Direct Bank connection th</w:t>
      </w:r>
      <w:r w:rsidR="008C3314">
        <w:t>r</w:t>
      </w:r>
      <w:r>
        <w:t>ough the SACCO bank API that enable real-time deposit reflections into the member’s accounts.</w:t>
      </w:r>
    </w:p>
    <w:p w:rsidR="00C95BD5" w:rsidRDefault="00C95BD5" w:rsidP="00554E20">
      <w:pPr>
        <w:pStyle w:val="ListParagraph"/>
        <w:numPr>
          <w:ilvl w:val="0"/>
          <w:numId w:val="12"/>
        </w:numPr>
      </w:pPr>
      <w:r>
        <w:t>Integration with existing systems (if any).</w:t>
      </w:r>
    </w:p>
    <w:p w:rsidR="008E70C5" w:rsidRDefault="001E4D1E">
      <w:pPr>
        <w:pStyle w:val="Heading2"/>
      </w:pPr>
      <w:r>
        <w:t>Implementation Plan</w:t>
      </w:r>
    </w:p>
    <w:p w:rsidR="008E70C5" w:rsidRDefault="00260D96">
      <w:r>
        <w:t xml:space="preserve">The project will kick off with the implementation of stubs necessary to enable development of the prototype. </w:t>
      </w:r>
    </w:p>
    <w:p w:rsidR="00260D96" w:rsidRDefault="00260D96">
      <w:r>
        <w:t>After the stubs, the UI prototype will be developed. Once the prototype has been developed, the SACCO officials will go through it and approve of it. This stage is to ensure that all required functionalities have been factored and that the user experience (UX) is excellent.</w:t>
      </w:r>
    </w:p>
    <w:p w:rsidR="00260D96" w:rsidRDefault="00260D96">
      <w:r>
        <w:t>After the UI prototype has been done, the stubs will be replaced with the business logic, starting with members’ module, followed by savings and shares module, then loans module last.</w:t>
      </w:r>
    </w:p>
    <w:p w:rsidR="00260D96" w:rsidRDefault="00260D96">
      <w:r>
        <w:t>Email and SMS alerts will be integrated as part of modules development.</w:t>
      </w:r>
    </w:p>
    <w:p w:rsidR="00F374EC" w:rsidRDefault="00F374EC">
      <w:r>
        <w:t xml:space="preserve">Signing off, commissioning and training will follow </w:t>
      </w:r>
      <w:r w:rsidR="00A77CAE">
        <w:t>thereafter</w:t>
      </w:r>
      <w:r>
        <w:t>.</w:t>
      </w:r>
    </w:p>
    <w:p w:rsidR="008E70C5" w:rsidRDefault="001E4D1E">
      <w:pPr>
        <w:pStyle w:val="Heading2"/>
      </w:pPr>
      <w:r>
        <w:lastRenderedPageBreak/>
        <w:t>High-Level Timeline/Schedule</w:t>
      </w:r>
    </w:p>
    <w:tbl>
      <w:tblPr>
        <w:tblStyle w:val="ProjectScopeTable"/>
        <w:tblW w:w="0" w:type="auto"/>
        <w:tblLayout w:type="fixed"/>
        <w:tblLook w:val="04A0" w:firstRow="1" w:lastRow="0" w:firstColumn="1" w:lastColumn="0" w:noHBand="0" w:noVBand="1"/>
      </w:tblPr>
      <w:tblGrid>
        <w:gridCol w:w="457"/>
        <w:gridCol w:w="2134"/>
        <w:gridCol w:w="4334"/>
        <w:gridCol w:w="900"/>
        <w:gridCol w:w="1525"/>
      </w:tblGrid>
      <w:tr w:rsidR="008C3314" w:rsidTr="00872D37">
        <w:trPr>
          <w:cnfStyle w:val="100000000000" w:firstRow="1" w:lastRow="0" w:firstColumn="0" w:lastColumn="0" w:oddVBand="0" w:evenVBand="0" w:oddHBand="0" w:evenHBand="0" w:firstRowFirstColumn="0" w:firstRowLastColumn="0" w:lastRowFirstColumn="0" w:lastRowLastColumn="0"/>
        </w:trPr>
        <w:tc>
          <w:tcPr>
            <w:tcW w:w="457" w:type="dxa"/>
          </w:tcPr>
          <w:p w:rsidR="008C3314" w:rsidRDefault="008C3314">
            <w:r>
              <w:t>#</w:t>
            </w:r>
          </w:p>
        </w:tc>
        <w:tc>
          <w:tcPr>
            <w:tcW w:w="2134" w:type="dxa"/>
          </w:tcPr>
          <w:p w:rsidR="008C3314" w:rsidRDefault="008C3314">
            <w:r>
              <w:t>Date</w:t>
            </w:r>
          </w:p>
        </w:tc>
        <w:tc>
          <w:tcPr>
            <w:tcW w:w="4334" w:type="dxa"/>
          </w:tcPr>
          <w:p w:rsidR="008C3314" w:rsidRDefault="008C3314">
            <w:r>
              <w:t>Description</w:t>
            </w:r>
          </w:p>
        </w:tc>
        <w:tc>
          <w:tcPr>
            <w:tcW w:w="900" w:type="dxa"/>
          </w:tcPr>
          <w:p w:rsidR="008C3314" w:rsidRDefault="008C3314" w:rsidP="00872D37">
            <w:r>
              <w:t>Dep</w:t>
            </w:r>
            <w:r w:rsidR="00872D37">
              <w:t>.</w:t>
            </w:r>
          </w:p>
        </w:tc>
        <w:tc>
          <w:tcPr>
            <w:tcW w:w="1525" w:type="dxa"/>
          </w:tcPr>
          <w:p w:rsidR="008C3314" w:rsidRDefault="008C3314">
            <w:r>
              <w:t>Comments</w:t>
            </w:r>
          </w:p>
        </w:tc>
      </w:tr>
      <w:tr w:rsidR="008C3314" w:rsidTr="00872D37">
        <w:tc>
          <w:tcPr>
            <w:tcW w:w="457" w:type="dxa"/>
          </w:tcPr>
          <w:p w:rsidR="008C3314" w:rsidRDefault="008C3314">
            <w:r>
              <w:t>1</w:t>
            </w:r>
          </w:p>
        </w:tc>
        <w:tc>
          <w:tcPr>
            <w:tcW w:w="2134" w:type="dxa"/>
          </w:tcPr>
          <w:p w:rsidR="008C3314" w:rsidRDefault="00872D37" w:rsidP="00872D37">
            <w:r>
              <w:t>0</w:t>
            </w:r>
            <w:r w:rsidR="008C3314">
              <w:t xml:space="preserve">3/1/2017 </w:t>
            </w:r>
            <w:r>
              <w:t xml:space="preserve">– </w:t>
            </w:r>
            <w:r w:rsidR="008C3314">
              <w:t>13/1/2017</w:t>
            </w:r>
          </w:p>
        </w:tc>
        <w:tc>
          <w:tcPr>
            <w:tcW w:w="4334" w:type="dxa"/>
          </w:tcPr>
          <w:p w:rsidR="008C3314" w:rsidRDefault="008C3314">
            <w:r>
              <w:t>UI Prototype/Wireframe</w:t>
            </w:r>
          </w:p>
        </w:tc>
        <w:tc>
          <w:tcPr>
            <w:tcW w:w="900" w:type="dxa"/>
          </w:tcPr>
          <w:p w:rsidR="008C3314" w:rsidRDefault="008C3314"/>
        </w:tc>
        <w:tc>
          <w:tcPr>
            <w:tcW w:w="1525" w:type="dxa"/>
          </w:tcPr>
          <w:p w:rsidR="008C3314" w:rsidRDefault="008C3314"/>
        </w:tc>
      </w:tr>
      <w:tr w:rsidR="008C3314" w:rsidTr="00872D37">
        <w:tc>
          <w:tcPr>
            <w:tcW w:w="457" w:type="dxa"/>
          </w:tcPr>
          <w:p w:rsidR="008C3314" w:rsidRDefault="008C3314">
            <w:r>
              <w:t>2</w:t>
            </w:r>
          </w:p>
        </w:tc>
        <w:tc>
          <w:tcPr>
            <w:tcW w:w="2134" w:type="dxa"/>
          </w:tcPr>
          <w:p w:rsidR="008C3314" w:rsidRDefault="008C3314">
            <w:r>
              <w:t xml:space="preserve">14/1/2017 </w:t>
            </w:r>
            <w:r w:rsidR="00872D37">
              <w:t>–</w:t>
            </w:r>
            <w:r>
              <w:t xml:space="preserve"> 20/1/2017</w:t>
            </w:r>
          </w:p>
        </w:tc>
        <w:tc>
          <w:tcPr>
            <w:tcW w:w="4334" w:type="dxa"/>
          </w:tcPr>
          <w:p w:rsidR="008C3314" w:rsidRDefault="008C3314">
            <w:r>
              <w:t>Membership module implementation</w:t>
            </w:r>
          </w:p>
        </w:tc>
        <w:tc>
          <w:tcPr>
            <w:tcW w:w="900" w:type="dxa"/>
          </w:tcPr>
          <w:p w:rsidR="008C3314" w:rsidRDefault="008C3314">
            <w:r>
              <w:t>#1</w:t>
            </w:r>
          </w:p>
        </w:tc>
        <w:tc>
          <w:tcPr>
            <w:tcW w:w="1525" w:type="dxa"/>
          </w:tcPr>
          <w:p w:rsidR="008C3314" w:rsidRDefault="008C3314"/>
        </w:tc>
      </w:tr>
      <w:tr w:rsidR="008C3314" w:rsidTr="00872D37">
        <w:tc>
          <w:tcPr>
            <w:tcW w:w="457" w:type="dxa"/>
          </w:tcPr>
          <w:p w:rsidR="008C3314" w:rsidRDefault="008C3314">
            <w:r>
              <w:t>3</w:t>
            </w:r>
          </w:p>
        </w:tc>
        <w:tc>
          <w:tcPr>
            <w:tcW w:w="2134" w:type="dxa"/>
          </w:tcPr>
          <w:p w:rsidR="008C3314" w:rsidRDefault="008C3314">
            <w:r>
              <w:t xml:space="preserve">21/1/2017 </w:t>
            </w:r>
            <w:r w:rsidR="00872D37">
              <w:t>–</w:t>
            </w:r>
            <w:r>
              <w:t xml:space="preserve"> </w:t>
            </w:r>
            <w:r w:rsidR="00872D37">
              <w:t>27/1/2017</w:t>
            </w:r>
          </w:p>
        </w:tc>
        <w:tc>
          <w:tcPr>
            <w:tcW w:w="4334" w:type="dxa"/>
          </w:tcPr>
          <w:p w:rsidR="008C3314" w:rsidRDefault="00872D37">
            <w:r>
              <w:t>Savings + Shares module implementation</w:t>
            </w:r>
          </w:p>
        </w:tc>
        <w:tc>
          <w:tcPr>
            <w:tcW w:w="900" w:type="dxa"/>
          </w:tcPr>
          <w:p w:rsidR="008C3314" w:rsidRDefault="00872D37">
            <w:r>
              <w:t>#2</w:t>
            </w:r>
          </w:p>
        </w:tc>
        <w:tc>
          <w:tcPr>
            <w:tcW w:w="1525" w:type="dxa"/>
          </w:tcPr>
          <w:p w:rsidR="008C3314" w:rsidRDefault="008C3314"/>
        </w:tc>
      </w:tr>
      <w:tr w:rsidR="00872D37" w:rsidTr="00872D37">
        <w:tc>
          <w:tcPr>
            <w:tcW w:w="457" w:type="dxa"/>
          </w:tcPr>
          <w:p w:rsidR="00872D37" w:rsidRDefault="00872D37">
            <w:r>
              <w:t>4</w:t>
            </w:r>
          </w:p>
        </w:tc>
        <w:tc>
          <w:tcPr>
            <w:tcW w:w="2134" w:type="dxa"/>
          </w:tcPr>
          <w:p w:rsidR="00872D37" w:rsidRDefault="00872D37">
            <w:r>
              <w:t>28/1/2017 – 03/2/2017</w:t>
            </w:r>
          </w:p>
        </w:tc>
        <w:tc>
          <w:tcPr>
            <w:tcW w:w="4334" w:type="dxa"/>
          </w:tcPr>
          <w:p w:rsidR="00872D37" w:rsidRDefault="00872D37">
            <w:r>
              <w:t>Loans module</w:t>
            </w:r>
          </w:p>
        </w:tc>
        <w:tc>
          <w:tcPr>
            <w:tcW w:w="900" w:type="dxa"/>
          </w:tcPr>
          <w:p w:rsidR="00872D37" w:rsidRDefault="00872D37">
            <w:r>
              <w:t>#3</w:t>
            </w:r>
          </w:p>
        </w:tc>
        <w:tc>
          <w:tcPr>
            <w:tcW w:w="1525" w:type="dxa"/>
          </w:tcPr>
          <w:p w:rsidR="00872D37" w:rsidRDefault="00872D37"/>
        </w:tc>
      </w:tr>
      <w:tr w:rsidR="00872D37" w:rsidTr="00872D37">
        <w:tc>
          <w:tcPr>
            <w:tcW w:w="457" w:type="dxa"/>
          </w:tcPr>
          <w:p w:rsidR="00872D37" w:rsidRDefault="00872D37">
            <w:r>
              <w:t>5</w:t>
            </w:r>
          </w:p>
        </w:tc>
        <w:tc>
          <w:tcPr>
            <w:tcW w:w="2134" w:type="dxa"/>
          </w:tcPr>
          <w:p w:rsidR="00872D37" w:rsidRDefault="001749D6" w:rsidP="001749D6">
            <w:r>
              <w:t xml:space="preserve">06/2/2017 – 10/2/2017 </w:t>
            </w:r>
          </w:p>
        </w:tc>
        <w:tc>
          <w:tcPr>
            <w:tcW w:w="4334" w:type="dxa"/>
          </w:tcPr>
          <w:p w:rsidR="00872D37" w:rsidRDefault="001749D6" w:rsidP="001749D6">
            <w:r>
              <w:t>Official commissioning</w:t>
            </w:r>
            <w:r w:rsidR="00864595">
              <w:t xml:space="preserve"> + training management</w:t>
            </w:r>
          </w:p>
        </w:tc>
        <w:tc>
          <w:tcPr>
            <w:tcW w:w="900" w:type="dxa"/>
          </w:tcPr>
          <w:p w:rsidR="00872D37" w:rsidRDefault="001749D6">
            <w:r>
              <w:t>#4</w:t>
            </w:r>
          </w:p>
        </w:tc>
        <w:tc>
          <w:tcPr>
            <w:tcW w:w="1525" w:type="dxa"/>
          </w:tcPr>
          <w:p w:rsidR="00872D37" w:rsidRDefault="00872D37"/>
        </w:tc>
      </w:tr>
      <w:tr w:rsidR="001749D6" w:rsidTr="00872D37">
        <w:tc>
          <w:tcPr>
            <w:tcW w:w="457" w:type="dxa"/>
          </w:tcPr>
          <w:p w:rsidR="001749D6" w:rsidRDefault="001749D6">
            <w:r>
              <w:t>6</w:t>
            </w:r>
          </w:p>
        </w:tc>
        <w:tc>
          <w:tcPr>
            <w:tcW w:w="2134" w:type="dxa"/>
          </w:tcPr>
          <w:p w:rsidR="001749D6" w:rsidRDefault="001749D6" w:rsidP="001749D6">
            <w:r>
              <w:t>13/2/2017 – 14-2/2017</w:t>
            </w:r>
          </w:p>
        </w:tc>
        <w:tc>
          <w:tcPr>
            <w:tcW w:w="4334" w:type="dxa"/>
          </w:tcPr>
          <w:p w:rsidR="001749D6" w:rsidRDefault="001749D6" w:rsidP="001749D6">
            <w:r>
              <w:t>Training</w:t>
            </w:r>
            <w:r w:rsidR="00864595">
              <w:t xml:space="preserve"> of members</w:t>
            </w:r>
          </w:p>
        </w:tc>
        <w:tc>
          <w:tcPr>
            <w:tcW w:w="900" w:type="dxa"/>
          </w:tcPr>
          <w:p w:rsidR="001749D6" w:rsidRDefault="00864595">
            <w:r>
              <w:t>#4</w:t>
            </w:r>
          </w:p>
        </w:tc>
        <w:tc>
          <w:tcPr>
            <w:tcW w:w="1525" w:type="dxa"/>
          </w:tcPr>
          <w:p w:rsidR="001749D6" w:rsidRDefault="001749D6"/>
        </w:tc>
      </w:tr>
    </w:tbl>
    <w:p w:rsidR="008E70C5" w:rsidRDefault="008E70C5"/>
    <w:p w:rsidR="008E70C5" w:rsidRDefault="001E4D1E">
      <w:pPr>
        <w:pStyle w:val="Heading1"/>
      </w:pPr>
      <w:r>
        <w:t>Approval and Authority to Proceed</w:t>
      </w:r>
    </w:p>
    <w:p w:rsidR="008E70C5" w:rsidRDefault="001E4D1E">
      <w:r>
        <w:t>We approve the project as described above, and authorize the team to proceed.</w:t>
      </w:r>
    </w:p>
    <w:tbl>
      <w:tblPr>
        <w:tblStyle w:val="ProjectScopeTable"/>
        <w:tblW w:w="5000" w:type="pct"/>
        <w:tblLook w:val="04A0" w:firstRow="1" w:lastRow="0" w:firstColumn="1" w:lastColumn="0" w:noHBand="0" w:noVBand="1"/>
        <w:tblDescription w:val="Stakeholders Table"/>
      </w:tblPr>
      <w:tblGrid>
        <w:gridCol w:w="3375"/>
        <w:gridCol w:w="851"/>
        <w:gridCol w:w="3411"/>
        <w:gridCol w:w="1713"/>
      </w:tblGrid>
      <w:tr w:rsidR="008C3314" w:rsidTr="008C3314">
        <w:trPr>
          <w:cnfStyle w:val="100000000000" w:firstRow="1" w:lastRow="0" w:firstColumn="0" w:lastColumn="0" w:oddVBand="0" w:evenVBand="0" w:oddHBand="0" w:evenHBand="0" w:firstRowFirstColumn="0" w:firstRowLastColumn="0" w:lastRowFirstColumn="0" w:lastRowLastColumn="0"/>
        </w:trPr>
        <w:tc>
          <w:tcPr>
            <w:tcW w:w="1805" w:type="pct"/>
          </w:tcPr>
          <w:p w:rsidR="008C3314" w:rsidRDefault="008C3314">
            <w:r>
              <w:t>Name</w:t>
            </w:r>
          </w:p>
        </w:tc>
        <w:tc>
          <w:tcPr>
            <w:tcW w:w="455" w:type="pct"/>
          </w:tcPr>
          <w:p w:rsidR="008C3314" w:rsidRDefault="008C3314">
            <w:r>
              <w:t>Title</w:t>
            </w:r>
          </w:p>
        </w:tc>
        <w:tc>
          <w:tcPr>
            <w:tcW w:w="1824" w:type="pct"/>
          </w:tcPr>
          <w:p w:rsidR="008C3314" w:rsidRDefault="008C3314">
            <w:r>
              <w:t>Signature</w:t>
            </w:r>
          </w:p>
        </w:tc>
        <w:tc>
          <w:tcPr>
            <w:tcW w:w="917" w:type="pct"/>
          </w:tcPr>
          <w:p w:rsidR="008C3314" w:rsidRDefault="008C3314">
            <w:r>
              <w:t>Date</w:t>
            </w:r>
          </w:p>
        </w:tc>
      </w:tr>
      <w:tr w:rsidR="008C3314" w:rsidTr="008C3314">
        <w:tc>
          <w:tcPr>
            <w:tcW w:w="1805" w:type="pct"/>
          </w:tcPr>
          <w:p w:rsidR="008C3314" w:rsidRDefault="008C3314">
            <w:r>
              <w:t xml:space="preserve">Felix </w:t>
            </w:r>
            <w:proofErr w:type="spellStart"/>
            <w:r>
              <w:t>Otieno</w:t>
            </w:r>
            <w:proofErr w:type="spellEnd"/>
            <w:r>
              <w:t xml:space="preserve"> Okoth</w:t>
            </w:r>
          </w:p>
        </w:tc>
        <w:tc>
          <w:tcPr>
            <w:tcW w:w="455" w:type="pct"/>
          </w:tcPr>
          <w:p w:rsidR="008C3314" w:rsidRDefault="008C3314">
            <w:r>
              <w:t>Mr.</w:t>
            </w:r>
          </w:p>
        </w:tc>
        <w:tc>
          <w:tcPr>
            <w:tcW w:w="1824" w:type="pct"/>
          </w:tcPr>
          <w:p w:rsidR="008C3314" w:rsidRDefault="008C3314"/>
        </w:tc>
        <w:tc>
          <w:tcPr>
            <w:tcW w:w="917" w:type="pct"/>
          </w:tcPr>
          <w:p w:rsidR="008C3314" w:rsidRDefault="008C3314">
            <w:r>
              <w:t>31/12/2016</w:t>
            </w:r>
          </w:p>
        </w:tc>
      </w:tr>
      <w:tr w:rsidR="008C3314" w:rsidTr="008C3314">
        <w:tc>
          <w:tcPr>
            <w:tcW w:w="1805" w:type="pct"/>
          </w:tcPr>
          <w:p w:rsidR="008C3314" w:rsidRDefault="008C3314">
            <w:r>
              <w:t xml:space="preserve">Joseph </w:t>
            </w:r>
            <w:r w:rsidR="00C83EF7">
              <w:t>Hezekiah</w:t>
            </w:r>
            <w:bookmarkStart w:id="0" w:name="_GoBack"/>
            <w:bookmarkEnd w:id="0"/>
          </w:p>
        </w:tc>
        <w:tc>
          <w:tcPr>
            <w:tcW w:w="455" w:type="pct"/>
          </w:tcPr>
          <w:p w:rsidR="008C3314" w:rsidRDefault="008C3314"/>
        </w:tc>
        <w:tc>
          <w:tcPr>
            <w:tcW w:w="1824" w:type="pct"/>
          </w:tcPr>
          <w:p w:rsidR="008C3314" w:rsidRDefault="008C3314"/>
        </w:tc>
        <w:tc>
          <w:tcPr>
            <w:tcW w:w="917" w:type="pct"/>
          </w:tcPr>
          <w:p w:rsidR="008C3314" w:rsidRDefault="008C3314"/>
        </w:tc>
      </w:tr>
      <w:tr w:rsidR="008C3314" w:rsidTr="008C3314">
        <w:tc>
          <w:tcPr>
            <w:tcW w:w="1805" w:type="pct"/>
          </w:tcPr>
          <w:p w:rsidR="008C3314" w:rsidRDefault="008C3314"/>
        </w:tc>
        <w:tc>
          <w:tcPr>
            <w:tcW w:w="455" w:type="pct"/>
          </w:tcPr>
          <w:p w:rsidR="008C3314" w:rsidRDefault="008C3314"/>
        </w:tc>
        <w:tc>
          <w:tcPr>
            <w:tcW w:w="1824" w:type="pct"/>
          </w:tcPr>
          <w:p w:rsidR="008C3314" w:rsidRDefault="008C3314"/>
        </w:tc>
        <w:tc>
          <w:tcPr>
            <w:tcW w:w="917" w:type="pct"/>
          </w:tcPr>
          <w:p w:rsidR="008C3314" w:rsidRDefault="008C3314"/>
        </w:tc>
      </w:tr>
    </w:tbl>
    <w:p w:rsidR="008E70C5" w:rsidRDefault="008E70C5"/>
    <w:tbl>
      <w:tblPr>
        <w:tblW w:w="5000" w:type="pct"/>
        <w:tblCellMar>
          <w:left w:w="0" w:type="dxa"/>
          <w:right w:w="0" w:type="dxa"/>
        </w:tblCellMar>
        <w:tblLook w:val="04A0" w:firstRow="1" w:lastRow="0" w:firstColumn="1" w:lastColumn="0" w:noHBand="0" w:noVBand="1"/>
        <w:tblDescription w:val="Signature Table"/>
      </w:tblPr>
      <w:tblGrid>
        <w:gridCol w:w="1197"/>
        <w:gridCol w:w="1944"/>
        <w:gridCol w:w="175"/>
        <w:gridCol w:w="1078"/>
        <w:gridCol w:w="575"/>
        <w:gridCol w:w="1198"/>
        <w:gridCol w:w="1943"/>
        <w:gridCol w:w="174"/>
        <w:gridCol w:w="1076"/>
      </w:tblGrid>
      <w:tr w:rsidR="008E70C5">
        <w:trPr>
          <w:trHeight w:val="1080"/>
        </w:trPr>
        <w:tc>
          <w:tcPr>
            <w:tcW w:w="639" w:type="pct"/>
            <w:tcBorders>
              <w:bottom w:val="single" w:sz="8" w:space="0" w:color="404040" w:themeColor="text1" w:themeTint="BF"/>
            </w:tcBorders>
            <w:vAlign w:val="bottom"/>
          </w:tcPr>
          <w:p w:rsidR="008E70C5" w:rsidRDefault="008E70C5">
            <w:pPr>
              <w:pStyle w:val="NoSpacing"/>
            </w:pPr>
          </w:p>
        </w:tc>
        <w:tc>
          <w:tcPr>
            <w:tcW w:w="1038" w:type="pct"/>
            <w:tcBorders>
              <w:bottom w:val="single" w:sz="8" w:space="0" w:color="404040" w:themeColor="text1" w:themeTint="BF"/>
            </w:tcBorders>
            <w:vAlign w:val="bottom"/>
          </w:tcPr>
          <w:p w:rsidR="008E70C5" w:rsidRDefault="008E70C5">
            <w:pPr>
              <w:pStyle w:val="NoSpacing"/>
            </w:pPr>
          </w:p>
        </w:tc>
        <w:tc>
          <w:tcPr>
            <w:tcW w:w="93" w:type="pct"/>
            <w:vAlign w:val="bottom"/>
          </w:tcPr>
          <w:p w:rsidR="008E70C5" w:rsidRDefault="008E70C5">
            <w:pPr>
              <w:pStyle w:val="NoSpacing"/>
            </w:pPr>
          </w:p>
        </w:tc>
        <w:tc>
          <w:tcPr>
            <w:tcW w:w="576" w:type="pct"/>
            <w:tcBorders>
              <w:bottom w:val="single" w:sz="8" w:space="0" w:color="404040" w:themeColor="text1" w:themeTint="BF"/>
            </w:tcBorders>
            <w:vAlign w:val="bottom"/>
          </w:tcPr>
          <w:p w:rsidR="008E70C5" w:rsidRDefault="008E70C5">
            <w:pPr>
              <w:pStyle w:val="NoSpacing"/>
            </w:pPr>
          </w:p>
        </w:tc>
        <w:tc>
          <w:tcPr>
            <w:tcW w:w="307" w:type="pct"/>
            <w:vAlign w:val="bottom"/>
          </w:tcPr>
          <w:p w:rsidR="008E70C5" w:rsidRDefault="008E70C5">
            <w:pPr>
              <w:pStyle w:val="NoSpacing"/>
            </w:pPr>
          </w:p>
        </w:tc>
        <w:tc>
          <w:tcPr>
            <w:tcW w:w="640" w:type="pct"/>
            <w:tcBorders>
              <w:bottom w:val="single" w:sz="8" w:space="0" w:color="404040" w:themeColor="text1" w:themeTint="BF"/>
            </w:tcBorders>
            <w:vAlign w:val="bottom"/>
          </w:tcPr>
          <w:p w:rsidR="008E70C5" w:rsidRDefault="008E70C5">
            <w:pPr>
              <w:pStyle w:val="NoSpacing"/>
            </w:pPr>
          </w:p>
        </w:tc>
        <w:tc>
          <w:tcPr>
            <w:tcW w:w="1038" w:type="pct"/>
            <w:tcBorders>
              <w:bottom w:val="single" w:sz="8" w:space="0" w:color="404040" w:themeColor="text1" w:themeTint="BF"/>
            </w:tcBorders>
            <w:vAlign w:val="bottom"/>
          </w:tcPr>
          <w:p w:rsidR="008E70C5" w:rsidRDefault="008E70C5">
            <w:pPr>
              <w:pStyle w:val="NoSpacing"/>
            </w:pPr>
          </w:p>
        </w:tc>
        <w:tc>
          <w:tcPr>
            <w:tcW w:w="93" w:type="pct"/>
            <w:vAlign w:val="bottom"/>
          </w:tcPr>
          <w:p w:rsidR="008E70C5" w:rsidRDefault="008E70C5">
            <w:pPr>
              <w:pStyle w:val="NoSpacing"/>
            </w:pPr>
          </w:p>
        </w:tc>
        <w:tc>
          <w:tcPr>
            <w:tcW w:w="575" w:type="pct"/>
            <w:tcBorders>
              <w:bottom w:val="single" w:sz="8" w:space="0" w:color="404040" w:themeColor="text1" w:themeTint="BF"/>
            </w:tcBorders>
            <w:vAlign w:val="bottom"/>
          </w:tcPr>
          <w:p w:rsidR="008E70C5" w:rsidRDefault="008E70C5">
            <w:pPr>
              <w:pStyle w:val="NoSpacing"/>
            </w:pPr>
          </w:p>
        </w:tc>
      </w:tr>
      <w:tr w:rsidR="008E70C5">
        <w:tc>
          <w:tcPr>
            <w:tcW w:w="639" w:type="pct"/>
            <w:tcBorders>
              <w:top w:val="single" w:sz="8" w:space="0" w:color="404040" w:themeColor="text1" w:themeTint="BF"/>
            </w:tcBorders>
          </w:tcPr>
          <w:p w:rsidR="008E70C5" w:rsidRDefault="001E4D1E">
            <w:r>
              <w:t>Approved By</w:t>
            </w:r>
          </w:p>
        </w:tc>
        <w:tc>
          <w:tcPr>
            <w:tcW w:w="1038" w:type="pct"/>
            <w:tcBorders>
              <w:top w:val="single" w:sz="8" w:space="0" w:color="404040" w:themeColor="text1" w:themeTint="BF"/>
            </w:tcBorders>
          </w:tcPr>
          <w:p w:rsidR="008E70C5" w:rsidRDefault="008E70C5"/>
        </w:tc>
        <w:tc>
          <w:tcPr>
            <w:tcW w:w="93" w:type="pct"/>
          </w:tcPr>
          <w:p w:rsidR="008E70C5" w:rsidRDefault="008E70C5"/>
        </w:tc>
        <w:tc>
          <w:tcPr>
            <w:tcW w:w="576" w:type="pct"/>
            <w:tcBorders>
              <w:top w:val="single" w:sz="8" w:space="0" w:color="404040" w:themeColor="text1" w:themeTint="BF"/>
            </w:tcBorders>
          </w:tcPr>
          <w:p w:rsidR="008E70C5" w:rsidRDefault="001E4D1E">
            <w:r>
              <w:t>Date</w:t>
            </w:r>
          </w:p>
        </w:tc>
        <w:tc>
          <w:tcPr>
            <w:tcW w:w="307" w:type="pct"/>
          </w:tcPr>
          <w:p w:rsidR="008E70C5" w:rsidRDefault="008E70C5"/>
        </w:tc>
        <w:tc>
          <w:tcPr>
            <w:tcW w:w="640" w:type="pct"/>
            <w:tcBorders>
              <w:top w:val="single" w:sz="8" w:space="0" w:color="404040" w:themeColor="text1" w:themeTint="BF"/>
            </w:tcBorders>
          </w:tcPr>
          <w:p w:rsidR="008E70C5" w:rsidRDefault="001E4D1E">
            <w:r>
              <w:t>Approved By</w:t>
            </w:r>
          </w:p>
        </w:tc>
        <w:tc>
          <w:tcPr>
            <w:tcW w:w="1038" w:type="pct"/>
            <w:tcBorders>
              <w:top w:val="single" w:sz="8" w:space="0" w:color="404040" w:themeColor="text1" w:themeTint="BF"/>
            </w:tcBorders>
          </w:tcPr>
          <w:p w:rsidR="008E70C5" w:rsidRDefault="008E70C5"/>
        </w:tc>
        <w:tc>
          <w:tcPr>
            <w:tcW w:w="93" w:type="pct"/>
          </w:tcPr>
          <w:p w:rsidR="008E70C5" w:rsidRDefault="008E70C5"/>
        </w:tc>
        <w:tc>
          <w:tcPr>
            <w:tcW w:w="575" w:type="pct"/>
            <w:tcBorders>
              <w:top w:val="single" w:sz="8" w:space="0" w:color="404040" w:themeColor="text1" w:themeTint="BF"/>
            </w:tcBorders>
          </w:tcPr>
          <w:p w:rsidR="008E70C5" w:rsidRDefault="001E4D1E">
            <w:r>
              <w:t>Date</w:t>
            </w:r>
          </w:p>
        </w:tc>
      </w:tr>
    </w:tbl>
    <w:p w:rsidR="008E70C5" w:rsidRDefault="008E70C5"/>
    <w:sectPr w:rsidR="008E70C5">
      <w:headerReference w:type="default" r:id="rId11"/>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6E80" w:rsidRDefault="00246E80">
      <w:pPr>
        <w:spacing w:after="0" w:line="240" w:lineRule="auto"/>
      </w:pPr>
      <w:r>
        <w:separator/>
      </w:r>
    </w:p>
  </w:endnote>
  <w:endnote w:type="continuationSeparator" w:id="0">
    <w:p w:rsidR="00246E80" w:rsidRDefault="00246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6E80" w:rsidRDefault="00246E80">
      <w:pPr>
        <w:spacing w:after="0" w:line="240" w:lineRule="auto"/>
      </w:pPr>
      <w:r>
        <w:separator/>
      </w:r>
    </w:p>
  </w:footnote>
  <w:footnote w:type="continuationSeparator" w:id="0">
    <w:p w:rsidR="00246E80" w:rsidRDefault="00246E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0C5" w:rsidRDefault="001E4D1E">
    <w:pPr>
      <w:pStyle w:val="Header"/>
    </w:pPr>
    <w:r>
      <w:rPr>
        <w:noProof/>
        <w:lang w:eastAsia="en-US"/>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70C5" w:rsidRDefault="001E4D1E">
                          <w:pPr>
                            <w:pStyle w:val="Footer"/>
                          </w:pPr>
                          <w:r>
                            <w:fldChar w:fldCharType="begin"/>
                          </w:r>
                          <w:r>
                            <w:instrText xml:space="preserve"> PAGE   \* MERGEFORMAT </w:instrText>
                          </w:r>
                          <w:r>
                            <w:fldChar w:fldCharType="separate"/>
                          </w:r>
                          <w:r w:rsidR="00C83EF7">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gdA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" filled="f" stroked="f" strokeweight=".5pt">
              <v:textbox style="mso-fit-shape-to-text:t" inset="0,0,0,0">
                <w:txbxContent>
                  <w:p w:rsidR="008E70C5" w:rsidRDefault="001E4D1E">
                    <w:pPr>
                      <w:pStyle w:val="Footer"/>
                    </w:pPr>
                    <w:r>
                      <w:fldChar w:fldCharType="begin"/>
                    </w:r>
                    <w:r>
                      <w:instrText xml:space="preserve"> PAGE   \* MERGEFORMAT </w:instrText>
                    </w:r>
                    <w:r>
                      <w:fldChar w:fldCharType="separate"/>
                    </w:r>
                    <w:r w:rsidR="00C83EF7">
                      <w:t>6</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608BA"/>
    <w:multiLevelType w:val="hybridMultilevel"/>
    <w:tmpl w:val="DDE6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26B4D"/>
    <w:multiLevelType w:val="hybridMultilevel"/>
    <w:tmpl w:val="6DB6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76D4B"/>
    <w:multiLevelType w:val="hybridMultilevel"/>
    <w:tmpl w:val="3C06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DB1C50"/>
    <w:multiLevelType w:val="hybridMultilevel"/>
    <w:tmpl w:val="E54E8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534B1F"/>
    <w:multiLevelType w:val="hybridMultilevel"/>
    <w:tmpl w:val="43CEC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7D2C3E"/>
    <w:multiLevelType w:val="hybridMultilevel"/>
    <w:tmpl w:val="FAE026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EDD35D6"/>
    <w:multiLevelType w:val="hybridMultilevel"/>
    <w:tmpl w:val="01E8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F35305"/>
    <w:multiLevelType w:val="hybridMultilevel"/>
    <w:tmpl w:val="38A21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E23312"/>
    <w:multiLevelType w:val="hybridMultilevel"/>
    <w:tmpl w:val="CCFA2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9"/>
    <w:lvlOverride w:ilvl="0">
      <w:startOverride w:val="1"/>
    </w:lvlOverride>
  </w:num>
  <w:num w:numId="4">
    <w:abstractNumId w:val="1"/>
  </w:num>
  <w:num w:numId="5">
    <w:abstractNumId w:val="7"/>
  </w:num>
  <w:num w:numId="6">
    <w:abstractNumId w:val="10"/>
  </w:num>
  <w:num w:numId="7">
    <w:abstractNumId w:val="6"/>
  </w:num>
  <w:num w:numId="8">
    <w:abstractNumId w:val="8"/>
  </w:num>
  <w:num w:numId="9">
    <w:abstractNumId w:val="5"/>
  </w:num>
  <w:num w:numId="10">
    <w:abstractNumId w:val="3"/>
  </w:num>
  <w:num w:numId="11">
    <w:abstractNumId w:val="11"/>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B57"/>
    <w:rsid w:val="000450CC"/>
    <w:rsid w:val="000A3665"/>
    <w:rsid w:val="001749D6"/>
    <w:rsid w:val="001E4D1E"/>
    <w:rsid w:val="0022130C"/>
    <w:rsid w:val="00246E80"/>
    <w:rsid w:val="00260D96"/>
    <w:rsid w:val="002F3B57"/>
    <w:rsid w:val="00345F2B"/>
    <w:rsid w:val="00505CBF"/>
    <w:rsid w:val="00554E20"/>
    <w:rsid w:val="00570B7D"/>
    <w:rsid w:val="00864595"/>
    <w:rsid w:val="00872D37"/>
    <w:rsid w:val="008B2E76"/>
    <w:rsid w:val="008C3314"/>
    <w:rsid w:val="008C7493"/>
    <w:rsid w:val="008E70C5"/>
    <w:rsid w:val="0094112A"/>
    <w:rsid w:val="00A02DF3"/>
    <w:rsid w:val="00A07CC4"/>
    <w:rsid w:val="00A116D5"/>
    <w:rsid w:val="00A77CAE"/>
    <w:rsid w:val="00AD6542"/>
    <w:rsid w:val="00C16005"/>
    <w:rsid w:val="00C513E7"/>
    <w:rsid w:val="00C83EF7"/>
    <w:rsid w:val="00C95BD5"/>
    <w:rsid w:val="00D25270"/>
    <w:rsid w:val="00F37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C76FFFA-9035-4DAC-9CE5-B0FA0407E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paragraph" w:styleId="Heading3">
    <w:name w:val="heading 3"/>
    <w:basedOn w:val="Normal"/>
    <w:next w:val="Normal"/>
    <w:link w:val="Heading3Char"/>
    <w:uiPriority w:val="9"/>
    <w:unhideWhenUsed/>
    <w:qFormat/>
    <w:rsid w:val="00345F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unhideWhenUsed/>
    <w:qFormat/>
    <w:rsid w:val="002F3B57"/>
    <w:pPr>
      <w:ind w:left="720"/>
      <w:contextualSpacing/>
    </w:pPr>
  </w:style>
  <w:style w:type="character" w:customStyle="1" w:styleId="Heading3Char">
    <w:name w:val="Heading 3 Char"/>
    <w:basedOn w:val="DefaultParagraphFont"/>
    <w:link w:val="Heading3"/>
    <w:uiPriority w:val="9"/>
    <w:rsid w:val="00345F2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package" Target="embeddings/Microsoft_Visio_Drawing.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20Okoth\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AD039F50117426B9404BE3315326557"/>
        <w:category>
          <w:name w:val="General"/>
          <w:gallery w:val="placeholder"/>
        </w:category>
        <w:types>
          <w:type w:val="bbPlcHdr"/>
        </w:types>
        <w:behaviors>
          <w:behavior w:val="content"/>
        </w:behaviors>
        <w:guid w:val="{7FE4B721-3D3C-488A-BA4C-57EBFE947CD1}"/>
      </w:docPartPr>
      <w:docPartBody>
        <w:p w:rsidR="00940AC4" w:rsidRDefault="006D46D1">
          <w:pPr>
            <w:pStyle w:val="BAD039F50117426B9404BE3315326557"/>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6D1"/>
    <w:rsid w:val="006D46D1"/>
    <w:rsid w:val="00940AC4"/>
    <w:rsid w:val="00D52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39638E4E0E49FCAF187C6159574B1B">
    <w:name w:val="3739638E4E0E49FCAF187C6159574B1B"/>
  </w:style>
  <w:style w:type="paragraph" w:customStyle="1" w:styleId="BAD039F50117426B9404BE3315326557">
    <w:name w:val="BAD039F50117426B9404BE3315326557"/>
  </w:style>
  <w:style w:type="character" w:styleId="PlaceholderText">
    <w:name w:val="Placeholder Text"/>
    <w:basedOn w:val="DefaultParagraphFont"/>
    <w:uiPriority w:val="99"/>
    <w:semiHidden/>
    <w:rPr>
      <w:color w:val="808080"/>
    </w:rPr>
  </w:style>
  <w:style w:type="paragraph" w:customStyle="1" w:styleId="72BB4EABEBD440DC944662CB3E1C510F">
    <w:name w:val="72BB4EABEBD440DC944662CB3E1C51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BEC93CED-0983-4D69-9C6C-2400E0935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350</TotalTime>
  <Pages>7</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Felix Okoth</dc:creator>
  <cp:keywords/>
  <cp:lastModifiedBy>Felix Okoth</cp:lastModifiedBy>
  <cp:revision>8</cp:revision>
  <cp:lastPrinted>2016-12-31T18:16:00Z</cp:lastPrinted>
  <dcterms:created xsi:type="dcterms:W3CDTF">2016-12-31T12:20:00Z</dcterms:created>
  <dcterms:modified xsi:type="dcterms:W3CDTF">2016-12-31T18:20:00Z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